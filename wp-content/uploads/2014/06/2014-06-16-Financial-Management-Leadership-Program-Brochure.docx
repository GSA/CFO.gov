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C1E" w:rsidRDefault="00DA0906">
      <w:r w:rsidRPr="00DA0906">
        <w:rPr>
          <w:noProof/>
          <w:color w:val="auto"/>
          <w:kern w:val="0"/>
          <w:sz w:val="24"/>
          <w:szCs w:val="24"/>
        </w:rPr>
        <w:pict>
          <v:group id="Group 39" o:spid="_x0000_s1026" style="position:absolute;margin-left:52.35pt;margin-top:18pt;width:118.9pt;height:756pt;z-index:251652608;mso-position-horizontal-relative:page;mso-position-vertical-relative:page" coordorigin="1047,360" coordsize="2378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">
            <v:shape id="Freeform 34" o:spid="_x0000_s1027" style="position:absolute;left:1047;top:360;width:2061;height:15120;visibility:visible;mso-wrap-style:square;v-text-anchor:top" coordsize="430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iL8AA&#10;AADbAAAADwAAAGRycy9kb3ducmV2LnhtbERPy4rCMBTdD/gP4QruxlRlilSjiOBjJajDgLtrc22L&#10;zU1tYlv/frIQXB7Oe77sTCkaql1hWcFoGIEgTq0uOFPwe958T0E4j6yxtEwKXuRgueh9zTHRtuUj&#10;NSefiRDCLkEFufdVIqVLczLohrYiDtzN1gZ9gHUmdY1tCDelHEdRLA0WHBpyrGidU3o/PY2Ca/u4&#10;NJPd5W972DfnbCfx+BPHSg363WoGwlPnP+K3e68VTMP68CX8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4iL8AAAADbAAAADwAAAAAAAAAAAAAAAACYAgAAZHJzL2Rvd25y&#10;ZXYueG1sUEsFBgAAAAAEAAQA9QAAAIUDAAAAAA==&#10;" path="m160,c430,1502,90,2850,,3164e" filled="f" fillcolor="#fffffe" strokecolor="#fffffe" strokeweight=".5pt">
              <v:stroke joinstyle="miter"/>
              <v:shadow color="#8c8682"/>
              <v:path arrowok="t" o:connecttype="custom" o:connectlocs="767,0;0,15120" o:connectangles="0,0"/>
            </v:shape>
            <v:shape id="Freeform 35" o:spid="_x0000_s1028" style="position:absolute;left:1503;top:360;width:1735;height:15120;visibility:visible;mso-wrap-style:square;v-text-anchor:top" coordsize="362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/usMA&#10;AADbAAAADwAAAGRycy9kb3ducmV2LnhtbESP0WoCMRRE3wv+Q7hC32rWQquuRhFF0BfBXT/gsrkm&#10;i5ubZZPq6tc3hYKPw8ycYRar3jXiRl2oPSsYjzIQxJXXNRsF53L3MQURIrLGxjMpeFCA1XLwtsBc&#10;+zuf6FZEIxKEQ44KbIxtLmWoLDkMI98SJ+/iO4cxyc5I3eE9wV0jP7PsWzqsOS1YbGljqboWP05B&#10;MyvWdDB9eZyYU3ms99sve3gq9T7s13MQkfr4Cv+391rBdAx/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S/usMAAADbAAAADwAAAAAAAAAAAAAAAACYAgAAZHJzL2Rv&#10;d25yZXYueG1sUEsFBgAAAAAEAAQA9QAAAIgDAAAAAA==&#10;" path="m42,c362,1456,90,2791,,3164e" filled="f" fillcolor="#fffffe" strokecolor="#fffffe" strokeweight=".5pt">
              <v:stroke joinstyle="miter"/>
              <v:shadow color="#8c8682"/>
              <v:path arrowok="t" o:connecttype="custom" o:connectlocs="201,0;0,15120" o:connectangles="0,0"/>
            </v:shape>
            <v:shape id="Freeform 36" o:spid="_x0000_s1029" style="position:absolute;left:1594;top:360;width:1831;height:15120;visibility:visible;mso-wrap-style:square;v-text-anchor:top" coordsize="382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XI0sYA&#10;AADbAAAADwAAAGRycy9kb3ducmV2LnhtbESPT2vCQBTE74V+h+UVeqsbQ1GJbqQUEoIHQe2hvb1m&#10;X/7Y7NuQ3Zr47V2h0OMwM79hNtvJdOJCg2stK5jPIhDEpdUt1wo+TtnLCoTzyBo7y6TgSg626ePD&#10;BhNtRz7Q5ehrESDsElTQeN8nUrqyIYNuZnvi4FV2MOiDHGqpBxwD3HQyjqKFNNhyWGiwp/eGyp/j&#10;r1GwP5ztLqts/Low1/wrXy7nn8W3Us9P09sahKfJ/4f/2oVWsIrh/iX8AJ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XI0sYAAADbAAAADwAAAAAAAAAAAAAAAACYAgAAZHJz&#10;L2Rvd25yZXYueG1sUEsFBgAAAAAEAAQA9QAAAIsDAAAAAA==&#10;" path="m80,c382,1458,96,2789,,3164e" filled="f" fillcolor="#fffffe" strokecolor="#efb32f" strokeweight=".5pt">
              <v:stroke joinstyle="miter"/>
              <v:shadow color="#8c8682"/>
              <v:path arrowok="t" o:connecttype="custom" o:connectlocs="383,0;0,15120" o:connectangles="0,0"/>
            </v:shape>
            <v:shape id="Freeform 37" o:spid="_x0000_s1030" style="position:absolute;left:1393;top:360;width:1850;height:15120;visibility:visible;mso-wrap-style:square;v-text-anchor:top" coordsize="386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LkEcQA&#10;AADbAAAADwAAAGRycy9kb3ducmV2LnhtbESP3WoCMRSE7wu+QziCN0WzWiiyGkUEQVmk1N/bw+a4&#10;u7o5WZKo27dvCgUvh5n5hpnOW1OLBzlfWVYwHCQgiHOrKy4UHPar/hiED8gaa8uk4Ic8zGedtymm&#10;2j75mx67UIgIYZ+igjKEJpXS5yUZ9APbEEfvYp3BEKUrpHb4jHBTy1GSfEqDFceFEhtalpTfdnej&#10;YJudMpfJw/C8aY/r7fUoffb+pVSv2y4mIAK14RX+b6+1gvEH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C5BHEAAAA2wAAAA8AAAAAAAAAAAAAAAAAmAIAAGRycy9k&#10;b3ducmV2LnhtbFBLBQYAAAAABAAEAPUAAACJAwAAAAA=&#10;" path="m87,c386,1461,95,2793,,3164e" filled="f" fillcolor="#fffffe" strokecolor="#fffffe" strokeweight=".5pt">
              <v:stroke joinstyle="miter"/>
              <v:shadow color="#8c8682"/>
              <v:path arrowok="t" o:connecttype="custom" o:connectlocs="417,0;0,15120" o:connectangles="0,0"/>
            </v:shape>
            <v:shape id="Freeform 38" o:spid="_x0000_s1031" style="position:absolute;left:1234;top:360;width:1826;height:15120;visibility:visible;mso-wrap-style:square;v-text-anchor:top" coordsize="381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mNRcUA&#10;AADbAAAADwAAAGRycy9kb3ducmV2LnhtbESPQUsDMRSE70L/Q3iF3tqsWqWsTUsrtqzoxbp4fm6e&#10;u0s3LyFJu9t/b4SCx2FmvmGW68F04kw+tJYV3M4yEMSV1S3XCsrP3XQBIkRkjZ1lUnChAOvV6GaJ&#10;ubY9f9D5EGuRIBxyVNDE6HIpQ9WQwTCzjjh5P9YbjEn6WmqPfYKbTt5l2aM02HJaaNDRc0PV8XAy&#10;Cu7pe1O+edd/uX1RFvH9dVu+PCg1GQ+bJxCRhvgfvrYLrWAxh78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Y1FxQAAANsAAAAPAAAAAAAAAAAAAAAAAJgCAABkcnMv&#10;ZG93bnJldi54bWxQSwUGAAAAAAQABAD1AAAAigMAAAAA&#10;" path="m79,c381,1458,95,2789,,3164e" filled="f" fillcolor="#fffffe" strokecolor="#efb32f" strokeweight=".5pt">
              <v:stroke joinstyle="miter"/>
              <v:shadow color="#8c8682"/>
              <v:path arrowok="t" o:connecttype="custom" o:connectlocs="379,0;0,15120" o:connectangles="0,0"/>
            </v:shape>
            <w10:wrap anchorx="page" anchory="page"/>
          </v:group>
        </w:pict>
      </w:r>
      <w:r w:rsidRPr="00DA0906">
        <w:rPr>
          <w:noProof/>
          <w:color w:val="auto"/>
          <w:kern w:val="0"/>
          <w:sz w:val="24"/>
          <w:szCs w:val="24"/>
        </w:rPr>
        <w:pict>
          <v:shape id="Freeform 33" o:spid="_x0000_s1106" style="position:absolute;margin-left:18pt;margin-top:18pt;width:147.55pt;height:756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16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" path="m401,c,,,,,,,3168,,3168,,3168v165,,165,,165,c616,1736,458,375,401,xe" fillcolor="#2e3640" stroked="f" strokecolor="#212120">
            <v:shadow color="#8c8682"/>
            <v:path arrowok="t" o:connecttype="custom" o:connectlocs="1219850,0;0,0;0,9601200;501933,9601200;1219850,0" o:connectangles="0,0,0,0,0"/>
            <w10:wrap anchorx="page" anchory="page"/>
          </v:shape>
        </w:pict>
      </w:r>
      <w:r w:rsidRPr="00DA0906">
        <w:rPr>
          <w:noProof/>
          <w:color w:val="auto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105" type="#_x0000_t202" style="position:absolute;margin-left:157.5pt;margin-top:148.5pt;width:135pt;height:391.5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" filled="f" fillcolor="#fffffe" stroked="f" strokecolor="#212120" insetpen="t">
            <v:textbox inset="2.88pt,2.88pt,2.88pt,2.88pt">
              <w:txbxContent>
                <w:p w:rsidR="00823095" w:rsidRDefault="00823095" w:rsidP="00195ED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  <w:t>Financial Assistance</w:t>
                  </w:r>
                </w:p>
                <w:p w:rsidR="00823095" w:rsidRDefault="00823095" w:rsidP="00823095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  <w:t>Improper Payments</w:t>
                  </w:r>
                </w:p>
                <w:p w:rsidR="00823095" w:rsidRDefault="00823095" w:rsidP="00195ED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  <w:t>Real Property</w:t>
                  </w:r>
                </w:p>
                <w:p w:rsidR="00823095" w:rsidRDefault="00823095" w:rsidP="00823095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  <w:t>Shared Services</w:t>
                  </w:r>
                </w:p>
                <w:p w:rsidR="00195ED9" w:rsidRDefault="00823095" w:rsidP="00195ED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  <w:t>Spending Transparency</w:t>
                  </w:r>
                </w:p>
                <w:p w:rsidR="00823095" w:rsidRDefault="00823095" w:rsidP="00195ED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EF792F"/>
                      <w:w w:val="90"/>
                      <w:sz w:val="18"/>
                      <w:szCs w:val="18"/>
                    </w:rPr>
                  </w:pPr>
                </w:p>
                <w:p w:rsidR="00195ED9" w:rsidRDefault="00195ED9" w:rsidP="00195ED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</w:pPr>
                </w:p>
                <w:p w:rsidR="00342660" w:rsidRDefault="00342660" w:rsidP="00195ED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</w:pPr>
                  <w:r w:rsidRPr="00342660"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  <w:t xml:space="preserve">During your Financial Management Leadership </w:t>
                  </w:r>
                  <w:r w:rsidR="00500770"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  <w:t>year</w:t>
                  </w:r>
                  <w:r w:rsidRPr="00342660"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  <w:t>, you will have the opportunity to lead 24 CFO Act agencies in the implementation of a major governmentwide initiative while developing the skills to take your career to the next level.</w:t>
                  </w:r>
                </w:p>
                <w:p w:rsidR="00342660" w:rsidRDefault="00342660" w:rsidP="00195ED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</w:pPr>
                </w:p>
                <w:p w:rsidR="00342660" w:rsidRDefault="00342660" w:rsidP="00195ED9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  <w:t>Apply by July 15</w:t>
                  </w:r>
                  <w:r w:rsidR="0000021E"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676767"/>
                      <w:sz w:val="15"/>
                      <w:szCs w:val="15"/>
                    </w:rPr>
                    <w:t>to begin your fellowship in August.</w:t>
                  </w:r>
                </w:p>
              </w:txbxContent>
            </v:textbox>
            <w10:wrap anchorx="page" anchory="page"/>
          </v:shape>
        </w:pict>
      </w:r>
      <w:r w:rsidRPr="00DA0906">
        <w:rPr>
          <w:noProof/>
          <w:color w:val="auto"/>
          <w:kern w:val="0"/>
          <w:sz w:val="24"/>
          <w:szCs w:val="24"/>
        </w:rPr>
        <w:pict>
          <v:group id="Group 40" o:spid="_x0000_s1099" style="position:absolute;margin-left:1076.6pt;margin-top:18pt;width:107.85pt;height:756pt;z-index:251648512;mso-position-horizontal-relative:page;mso-position-vertical-relative:page" coordorigin="21532,360" coordsize="2157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">
            <v:shape id="Freeform 26" o:spid="_x0000_s1104" style="position:absolute;left:21532;top:360;width:1855;height:15120;visibility:visible;mso-wrap-style:square;v-text-anchor:top" coordsize="387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L1xsAA&#10;AADbAAAADwAAAGRycy9kb3ducmV2LnhtbESPQYvCMBSE78L+h/AWvNm0IirVtMjiwl6tBa/P5tkW&#10;m5duE7X77zeC4HGYmW+YbT6aTtxpcK1lBUkUgyCurG65VlAev2drEM4ja+wsk4I/cpBnH5Mtpto+&#10;+ED3wtciQNilqKDxvk+ldFVDBl1ke+LgXexg0Ac51FIP+Ahw08l5HC+lwZbDQoM9fTVUXYubUXCq&#10;9dktY/QLactCl5d9kfzulZp+jrsNCE+jf4df7R+tYJXA80v4AT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L1xsAAAADbAAAADwAAAAAAAAAAAAAAAACYAgAAZHJzL2Rvd25y&#10;ZXYueG1sUEsFBgAAAAAEAAQA9QAAAIUDAAAAAA==&#10;" path="m101,c387,1404,122,2697,,3172e" filled="f" fillcolor="#fffffe" strokecolor="#fffffe" strokeweight=".5pt">
              <v:stroke joinstyle="miter"/>
              <v:shadow color="#8c8682"/>
              <v:path arrowok="t" o:connecttype="custom" o:connectlocs="484,0;0,15120" o:connectangles="0,0"/>
            </v:shape>
            <v:shape id="Freeform 27" o:spid="_x0000_s1103" style="position:absolute;left:21887;top:360;width:1600;height:15120;visibility:visible;mso-wrap-style:square;v-text-anchor:top" coordsize="334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HI8UA&#10;AADbAAAADwAAAGRycy9kb3ducmV2LnhtbESPQWvCQBSE70L/w/KE3nRjCirRVSRQsIdSm6p4fGaf&#10;STD7Nma3Gv99VxB6HGbmG2a+7EwtrtS6yrKC0TACQZxbXXGhYPvzPpiCcB5ZY22ZFNzJwXLx0ptj&#10;ou2Nv+ma+UIECLsEFZTeN4mULi/JoBvahjh4J9sa9EG2hdQt3gLc1DKOorE0WHFYKLGhtKT8nP0a&#10;BR/yPp7svrLp2yq9dMfPw2Yfp4VSr/1uNQPhqfP/4Wd7rRVMYnh8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JUcjxQAAANsAAAAPAAAAAAAAAAAAAAAAAJgCAABkcnMv&#10;ZG93bnJldi54bWxQSwUGAAAAAAQABAD1AAAAigMAAAAA&#10;" path="m,c334,1375,126,2664,16,3172e" filled="f" fillcolor="#fffffe" strokecolor="#fffffe" strokeweight=".5pt">
              <v:stroke joinstyle="miter"/>
              <v:shadow color="#8c8682"/>
              <v:path arrowok="t" o:connecttype="custom" o:connectlocs="0,0;77,15120" o:connectangles="0,0"/>
            </v:shape>
            <v:shape id="Freeform 28" o:spid="_x0000_s1102" style="position:absolute;left:22064;top:360;width:1625;height:15120;visibility:visible;mso-wrap-style:square;v-text-anchor:top" coordsize="339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VB8MA&#10;AADbAAAADwAAAGRycy9kb3ducmV2LnhtbESPT2sCMRTE70K/Q3iFXoom7YrKapRSaPHa9c/5uXlu&#10;Fjcv202qWz99IxQ8DjPzG2ax6l0jztSF2rOGl5ECQVx6U3OlYbv5GM5AhIhssPFMGn4pwGr5MFhg&#10;bvyFv+hcxEokCIccNdgY21zKUFpyGEa+JU7e0XcOY5JdJU2HlwR3jXxVaiId1pwWLLb0bqk8FT9O&#10;w273nMn9tzpk1oxLdaD4WVyN1k+P/dscRKQ+3sP/7bXRMM3g9i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GVB8MAAADbAAAADwAAAAAAAAAAAAAAAACYAgAAZHJzL2Rv&#10;d25yZXYueG1sUEsFBgAAAAAEAAQA9QAAAIgDAAAAAA==&#10;" path="m21,c339,1377,116,2664,,3172e" filled="f" fillcolor="#fffffe" strokecolor="#efb32f" strokeweight=".5pt">
              <v:stroke joinstyle="miter"/>
              <v:shadow color="#8c8682"/>
              <v:path arrowok="t" o:connecttype="custom" o:connectlocs="101,0;0,15120" o:connectangles="0,0"/>
            </v:shape>
            <v:shape id="Freeform 29" o:spid="_x0000_s1101" style="position:absolute;left:21863;top:360;width:1644;height:15120;visibility:visible;mso-wrap-style:square;v-text-anchor:top" coordsize="343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xuQ8YA&#10;AADbAAAADwAAAGRycy9kb3ducmV2LnhtbESP0WrCQBRE3wv+w3IF33SjaFtSV4lVaSm0xdgPuM3e&#10;ZoPZu2l2jenfdwtCH4eZOcMs172tRUetrxwrmE4SEMSF0xWXCj6O+/E9CB+QNdaOScEPeVivBjdL&#10;TLW78IG6PJQiQtinqMCE0KRS+sKQRT9xDXH0vlxrMUTZllK3eIlwW8tZktxKixXHBYMNPRoqTvnZ&#10;Knj5XJhd8TpDl23z7PvtfXPunjZKjYZ99gAiUB/+w9f2s1ZwN4e/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xuQ8YAAADbAAAADwAAAAAAAAAAAAAAAACYAgAAZHJz&#10;L2Rvd25yZXYueG1sUEsFBgAAAAAEAAQA9QAAAIsDAAAAAA==&#10;" path="m28,c343,1379,117,2666,,3172e" filled="f" fillcolor="#fffffe" strokecolor="#fffffe" strokeweight=".5pt">
              <v:stroke joinstyle="miter"/>
              <v:shadow color="#8c8682"/>
              <v:path arrowok="t" o:connecttype="custom" o:connectlocs="134,0;0,15120" o:connectangles="0,0"/>
            </v:shape>
            <v:shape id="Freeform 30" o:spid="_x0000_s1100" style="position:absolute;left:21704;top:360;width:1620;height:15120;visibility:visible;mso-wrap-style:square;v-text-anchor:top" coordsize="338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k98MA&#10;AADbAAAADwAAAGRycy9kb3ducmV2LnhtbESPzWrDMBCE74G+g9hCb4ncQuPiRjHGUCekp/w8wGJt&#10;bKfWykiK7b59VSj0OMzMN8wmn00vRnK+s6zgeZWAIK6t7rhRcDl/LN9A+ICssbdMCr7JQ759WGww&#10;03biI42n0IgIYZ+hgjaEIZPS1y0Z9Cs7EEfvap3BEKVrpHY4Rbjp5UuSrKXBjuNCiwOVLdVfp7tR&#10;cNgnKad0cXf0x6qs6l1x+9wp9fQ4F+8gAs3hP/zX3msF6Sv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8k98MAAADbAAAADwAAAAAAAAAAAAAAAACYAgAAZHJzL2Rv&#10;d25yZXYueG1sUEsFBgAAAAAEAAQA9QAAAIgDAAAAAA==&#10;" path="m20,c338,1378,116,2664,,3172e" filled="f" fillcolor="#fffffe" strokecolor="#efb32f" strokeweight=".5pt">
              <v:stroke joinstyle="miter"/>
              <v:shadow color="#8c8682"/>
              <v:path arrowok="t" o:connecttype="custom" o:connectlocs="96,0;0,15120" o:connectangles="0,0"/>
            </v:shape>
            <w10:wrap anchorx="page" anchory="page"/>
          </v:group>
        </w:pict>
      </w:r>
      <w:r w:rsidRPr="00DA0906">
        <w:rPr>
          <w:noProof/>
          <w:color w:val="auto"/>
          <w:kern w:val="0"/>
          <w:sz w:val="24"/>
          <w:szCs w:val="24"/>
        </w:rPr>
        <w:pict>
          <v:shape id="Freeform 25" o:spid="_x0000_s1098" style="position:absolute;margin-left:1082.75pt;margin-top:18pt;width:123.25pt;height:756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" path="m502,c93,,93,,93,,146,383,323,1900,,3168v502,,502,,502,l502,xe" fillcolor="#efb32f" stroked="f" strokecolor="#212120">
            <v:fill color2="#ef792f" rotate="t" angle="90" focus="100%" type="gradient"/>
            <v:shadow color="#8c8682"/>
            <v:path arrowok="t" o:connecttype="custom" o:connectlocs="1565275,0;289981,0;0,9601200;1565275,9601200;1565275,0" o:connectangles="0,0,0,0,0"/>
            <w10:wrap anchorx="page" anchory="page"/>
          </v:shape>
        </w:pict>
      </w:r>
      <w:r w:rsidRPr="00DA0906">
        <w:rPr>
          <w:noProof/>
          <w:color w:val="auto"/>
          <w:kern w:val="0"/>
          <w:sz w:val="24"/>
          <w:szCs w:val="24"/>
        </w:rPr>
        <w:pict>
          <v:group id="Group 14" o:spid="_x0000_s1092" style="position:absolute;margin-left:423.15pt;margin-top:633.9pt;width:35.45pt;height:38.35pt;z-index:251642368;mso-position-horizontal-relative:page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">
            <v:shape id="Freeform 15" o:spid="_x0000_s109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+ArcQA&#10;AADbAAAADwAAAGRycy9kb3ducmV2LnhtbESPQWvCQBSE70L/w/IKvYhuaqxo6ipaKnjxECueH9nX&#10;JDT7NmTXJPXXu4LgcZiZb5jlujeVaKlxpWUF7+MIBHFmdcm5gtPPbjQH4TyyxsoyKfgnB+vVy2CJ&#10;ibYdp9QefS4ChF2CCgrv60RKlxVk0I1tTRy8X9sY9EE2udQNdgFuKjmJopk0WHJYKLCmr4Kyv+PF&#10;KLjuzWFyPtTRttt8D+M05naaxUq9vfabTxCeev8MP9p7reBjAfcv4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gK3EAAAA2wAAAA8AAAAAAAAAAAAAAAAAmAIAAGRycy9k&#10;b3ducmV2LnhtbFBLBQYAAAAABAAEAPUAAACJAwAAAAA=&#10;" path="m101,37c84,64,49,71,23,54,12,47,4,36,,24,2,40,11,56,26,65,52,82,87,75,103,48,113,34,115,16,110,v1,13,-2,26,-9,37xe" fillcolor="#e33830" stroked="f" strokecolor="#212120">
              <v:fill color2="#efb32f" rotate="t" angle="45" focus="100%" type="gradient"/>
              <v:shadow color="#8c8682"/>
              <v:path arrowok="t" o:connecttype="custom" o:connectlocs="378750,138750;86250,202500;0,90000;97500,243750;386250,180000;412500,0;378750,138750" o:connectangles="0,0,0,0,0,0,0"/>
            </v:shape>
            <v:shape id="Freeform 16" o:spid="_x0000_s1096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qXsEA&#10;AADbAAAADwAAAGRycy9kb3ducmV2LnhtbERPXWvCMBR9F/wP4Qp701ShpatGkYFsYzCwG3u+NNem&#10;2tx0TdZ2/355GPh4ON+7w2RbMVDvG8cK1qsEBHHldMO1gs+P0zIH4QOyxtYxKfglD4f9fLbDQruR&#10;zzSUoRYxhH2BCkwIXSGlrwxZ9CvXEUfu4nqLIcK+lrrHMYbbVm6SJJMWG44NBjt6MlTdyh+r4P3V&#10;mDw5UVp+bfLH1L19l9dnVOphMR23IAJN4S7+d79oBVlcH7/EHy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Iql7BAAAA2wAAAA8AAAAAAAAAAAAAAAAAmAIAAGRycy9kb3du&#10;cmV2LnhtbFBLBQYAAAAABAAEAPUAAACGAwAAAAA=&#10;" path="m77,81c46,88,16,68,10,38,7,25,9,12,15,,5,13,,30,4,47v6,31,36,50,67,44c88,87,102,76,109,61,101,71,90,78,77,81xe" fillcolor="#e33830" stroked="f" strokecolor="#212120">
              <v:fill color2="#efb32f" rotate="t" angle="45" focus="100%" type="gradient"/>
              <v:shadow color="#8c8682"/>
              <v:path arrowok="t" o:connecttype="custom" o:connectlocs="288750,303750;37500,142500;56250,0;15000,176250;266250,341250;408750,228750;288750,303750" o:connectangles="0,0,0,0,0,0,0"/>
            </v:shape>
            <v:shape id="Freeform 17" o:spid="_x0000_s1095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h+8QA&#10;AADbAAAADwAAAGRycy9kb3ducmV2LnhtbESPQWvCQBSE7wX/w/KE3pqNbQmSZhURLOZkq+mht0f2&#10;NQlm34bsahJ/fbdQ8DjMzDdMth5NK67Uu8aygkUUgyAurW64UlCcdk9LEM4ja2wtk4KJHKxXs4cM&#10;U20H/qTr0VciQNilqKD2vkuldGVNBl1kO+Lg/djeoA+yr6TucQhw08rnOE6kwYbDQo0dbWsqz8eL&#10;UfBxK7/xHV+TKRlk/pKPsii+Dko9zsfNGwhPo7+H/9t7rSBZwN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mYfvEAAAA2wAAAA8AAAAAAAAAAAAAAAAAmAIAAGRycy9k&#10;b3ducmV2LnhtbFBLBQYAAAAABAAEAPUAAACJAwAAAAA=&#10;" path="m34,78c14,65,8,38,21,18,27,9,35,3,45,,32,1,20,8,13,20,,40,5,67,26,80v11,8,25,9,37,5c53,86,43,84,34,78xe" fillcolor="#ef792f" stroked="f" strokecolor="#212120">
              <v:fill color2="#e33830" rotate="t" angle="135" focus="100%" type="gradient"/>
              <v:shadow color="#8c8682"/>
              <v:path arrowok="t" o:connecttype="custom" o:connectlocs="127500,292500;78750,67500;168750,0;48750,75000;97500,300000;236250,318750;127500,292500" o:connectangles="0,0,0,0,0,0,0"/>
            </v:shape>
            <v:shape id="Freeform 18" o:spid="_x0000_s1094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m38UA&#10;AADbAAAADwAAAGRycy9kb3ducmV2LnhtbESPQWvCQBSE70L/w/IKvekmHkJJXcWGSi2liNaLt8fu&#10;Mwlm3y7ZrYn/vlsoeBxm5htmsRptJ67Uh9axgnyWgSDWzrRcKzh+b6bPIEJENtg5JgU3CrBaPkwW&#10;WBo38J6uh1iLBOFQooImRl9KGXRDFsPMeeLknV1vMSbZ19L0OCS47eQ8ywppseW00KCnqiF9OfxY&#10;Ba/vpsu83lQfN73L3762p/Zz7ZV6ehzXLyAijfEe/m9vjYJiDn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ibfxQAAANsAAAAPAAAAAAAAAAAAAAAAAJgCAABkcnMv&#10;ZG93bnJldi54bWxQSwUGAAAAAAQABAD1AAAAigMAAAAA&#10;" path="m12,60c7,36,22,13,46,7v10,-2,20,,29,4c65,3,52,,38,3,15,8,,31,5,55,8,68,16,79,28,85,20,79,14,70,12,60xe" fillcolor="#ef792f" stroked="f" strokecolor="#212120">
              <v:fill color2="#e33830" rotate="t" angle="135" focus="100%" type="gradient"/>
              <v:shadow color="#8c8682"/>
              <v:path arrowok="t" o:connecttype="custom" o:connectlocs="45000,225000;172500,26250;281250,41250;142500,11250;18750,206250;105000,318750;45000,225000" o:connectangles="0,0,0,0,0,0,0"/>
            </v:shape>
            <v:shape id="Freeform 19" o:spid="_x0000_s1093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3wBcQA&#10;AADbAAAADwAAAGRycy9kb3ducmV2LnhtbESPQWvCQBSE7wX/w/IEL0U3qRBK6iqlxaIFDzWK10f2&#10;NQnNvg3Zp8Z/7xYKPQ4z8w2zWA2uVRfqQ+PZQDpLQBGX3jZcGTgU6+kzqCDIFlvPZOBGAVbL0cMC&#10;c+uv/EWXvVQqQjjkaKAW6XKtQ1mTwzDzHXH0vn3vUKLsK217vEa4a/VTkmTaYcNxocaO3moqf/Zn&#10;ZyB5PxW7j0Fsdiwe07D93KUkYsxkPLy+gBIa5D/8195YA9kc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8AXEAAAA2wAAAA8AAAAAAAAAAAAAAAAAmAIAAGRycy9k&#10;b3ducmV2LnhtbFBLBQYAAAAABAAEAPUAAACJAwAAAAA=&#10;" path="m10,43c5,27,14,10,30,5,37,3,44,4,50,6,43,1,34,,25,3,9,8,,25,5,41v3,9,9,15,17,19c17,56,12,50,10,43xe" fillcolor="#efb32f" stroked="f" strokecolor="#212120">
              <v:fill color2="#e33830" rotate="t" angle="135" focus="100%" type="gradient"/>
              <v:shadow color="#8c8682"/>
              <v:path arrowok="t" o:connecttype="custom" o:connectlocs="37500,161250;112500,18750;187500,22500;93750,11250;18750,153750;82500,225000;37500,161250" o:connectangles="0,0,0,0,0,0,0"/>
            </v:shape>
            <v:shape id="Freeform 20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3cQA&#10;AADbAAAADwAAAGRycy9kb3ducmV2LnhtbESP3WoCMRSE7wXfIRyhd5pVipTVKFtRLLUX/j3AYXO6&#10;2XZzsmyirj69EQQvh5n5hpnOW1uJMzW+dKxgOEhAEOdOl1woOB5W/Q8QPiBrrByTgit5mM+6nSmm&#10;2l14R+d9KESEsE9RgQmhTqX0uSGLfuBq4uj9usZiiLIppG7wEuG2kqMkGUuLJccFgzUtDOX/+5NV&#10;8O03f4fl9scV63Jprp+3bHvcZUq99dpsAiJQG17hZ/tLKxi/w+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Rqd3EAAAA2wAAAA8AAAAAAAAAAAAAAAAAmAIAAGRycy9k&#10;b3ducmV2LnhtbFBLBQYAAAAABAAEAPUAAACJAwAAAAA=&#10;" path="m7,26c14,11,33,5,48,13v6,4,11,9,13,15c60,20,54,12,46,7,31,,13,5,5,20,,29,,38,4,46,2,40,3,32,7,26xe" fillcolor="#efb32f" stroked="f" strokecolor="#212120">
              <v:fill color2="#e33830" rotate="t" angle="135" focus="100%" type="gradient"/>
              <v:shadow color="#8c8682"/>
              <v:path arrowok="t" o:connecttype="custom" o:connectlocs="26250,97500;180000,48750;228750,105000;172500,26250;18750,75000;15000,172500;26250,97500" o:connectangles="0,0,0,0,0,0,0"/>
            </v:shape>
            <w10:wrap anchorx="page" anchory="page"/>
          </v:group>
        </w:pict>
      </w:r>
      <w:r w:rsidRPr="00DA0906">
        <w:rPr>
          <w:noProof/>
          <w:color w:val="auto"/>
          <w:kern w:val="0"/>
          <w:sz w:val="24"/>
          <w:szCs w:val="24"/>
        </w:rPr>
        <w:pict>
          <v:group id="Group 5" o:spid="_x0000_s1085" style="position:absolute;margin-left:942.25pt;margin-top:88.6pt;width:35.45pt;height:38.35pt;z-index:251639296;mso-position-horizontal-relative:page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">
            <v:shape id="Freeform 6" o:spid="_x0000_s1091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UpMMEA&#10;AADbAAAADwAAAGRycy9kb3ducmV2LnhtbERPTYvCMBC9C/sfwgh7EU3XqizVKLqs4MVDVfY8NGNb&#10;bCaliW3XX28OgsfH+15telOJlhpXWlbwNYlAEGdWl5wruJz3428QziNrrCyTgn9ysFl/DFaYaNtx&#10;Su3J5yKEsEtQQeF9nUjpsoIMuomtiQN3tY1BH2CTS91gF8JNJadRtJAGSw4NBdb0U1B2O92NgsfB&#10;HKd/xzraddvfUZzG3M6yWKnPYb9dgvDU+7f45T5oBfOwPnw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lKTDBAAAA2wAAAA8AAAAAAAAAAAAAAAAAmAIAAGRycy9kb3du&#10;cmV2LnhtbFBLBQYAAAAABAAEAPUAAACGAwAAAAA=&#10;" path="m101,37c84,64,49,71,23,54,12,47,4,36,,24,2,40,11,56,26,65,52,82,87,75,103,48,113,34,115,16,110,v1,13,-2,26,-9,37xe" fillcolor="#e33830" stroked="f" strokecolor="#212120">
              <v:fill color2="#efb32f" rotate="t" angle="45" focus="100%" type="gradient"/>
              <v:shadow color="#8c8682"/>
              <v:path arrowok="t" o:connecttype="custom" o:connectlocs="378750,138750;86250,202500;0,90000;97500,243750;386250,180000;412500,0;378750,138750" o:connectangles="0,0,0,0,0,0,0"/>
            </v:shape>
            <v:shape id="Freeform 7" o:spid="_x0000_s1090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FeMMA&#10;AADbAAAADwAAAGRycy9kb3ducmV2LnhtbESPQWvCQBSE70L/w/IKvelGISWNbkIpiC0FwbT0/Mg+&#10;s9Hs25jdavrvu4LgcZiZb5hVOdpOnGnwrWMF81kCgrh2uuVGwffXepqB8AFZY+eYFPyRh7J4mKww&#10;1+7COzpXoRERwj5HBSaEPpfS14Ys+pnriaO3d4PFEOXQSD3gJcJtJxdJ8iwtthwXDPb0Zqg+Vr9W&#10;wfbDmCxZU1r9LLKX1H2eqsMGlXp6HF+XIAKN4R6+td+1gnQO1y/x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jFeMMAAADbAAAADwAAAAAAAAAAAAAAAACYAgAAZHJzL2Rv&#10;d25yZXYueG1sUEsFBgAAAAAEAAQA9QAAAIgDAAAAAA==&#10;" path="m77,81c46,88,16,68,10,38,7,25,9,12,15,,5,13,,30,4,47v6,31,36,50,67,44c88,87,102,76,109,61,101,71,90,78,77,81xe" fillcolor="#e33830" stroked="f" strokecolor="#212120">
              <v:fill color2="#efb32f" rotate="t" angle="45" focus="100%" type="gradient"/>
              <v:shadow color="#8c8682"/>
              <v:path arrowok="t" o:connecttype="custom" o:connectlocs="288750,303750;37500,142500;56250,0;15000,176250;266250,341250;408750,228750;288750,303750" o:connectangles="0,0,0,0,0,0,0"/>
            </v:shape>
            <v:shape id="Freeform 8" o:spid="_x0000_s108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1McQA&#10;AADbAAAADwAAAGRycy9kb3ducmV2LnhtbESPT2vCQBTE7wW/w/IEb3Xjv1Ciq4ig6MnWpofeHtln&#10;Esy+DdnVRD+9WxB6HGbmN8xi1ZlK3KhxpWUFo2EEgjizuuRcQfq9ff8A4TyyxsoyKbiTg9Wy97bA&#10;RNuWv+h28rkIEHYJKii8rxMpXVaQQTe0NXHwzrYx6INscqkbbAPcVHIcRbE0WHJYKLCmTUHZ5XQ1&#10;Cj4f2S/ucBrf41YeJodOpunPUalBv1vPQXjq/H/41d5rBbMx/H0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YNTHEAAAA2wAAAA8AAAAAAAAAAAAAAAAAmAIAAGRycy9k&#10;b3ducmV2LnhtbFBLBQYAAAAABAAEAPUAAACJAwAAAAA=&#10;" path="m34,78c14,65,8,38,21,18,27,9,35,3,45,,32,1,20,8,13,20,,40,5,67,26,80v11,8,25,9,37,5c53,86,43,84,34,78xe" fillcolor="#ef792f" stroked="f" strokecolor="#212120">
              <v:fill color2="#e33830" rotate="t" angle="135" focus="100%" type="gradient"/>
              <v:shadow color="#8c8682"/>
              <v:path arrowok="t" o:connecttype="custom" o:connectlocs="127500,292500;78750,67500;168750,0;48750,75000;97500,300000;236250,318750;127500,292500" o:connectangles="0,0,0,0,0,0,0"/>
            </v:shape>
            <v:shape id="Freeform 9" o:spid="_x0000_s1088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J+cUA&#10;AADbAAAADwAAAGRycy9kb3ducmV2LnhtbESPT2sCMRTE7wW/Q3hCbzVrS4usxmWVSi1FxD8Xb4/k&#10;ubu4eQmbVNdv3xQKPQ4z8xtmVvS2FVfqQuNYwXiUgSDWzjRcKTgeVk8TECEiG2wdk4I7BSjmg4cZ&#10;5sbdeEfXfaxEgnDIUUEdo8+lDLomi2HkPHHyzq6zGJPsKmk6vCW4beVzlr1Jiw2nhRo9LWvSl/23&#10;VbD4MG3m9Wr5edfb8ftmfWq+Sq/U47AvpyAi9fE//NdeGwWvL/D7Jf0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kn5xQAAANsAAAAPAAAAAAAAAAAAAAAAAJgCAABkcnMv&#10;ZG93bnJldi54bWxQSwUGAAAAAAQABAD1AAAAigMAAAAA&#10;" path="m12,60c7,36,22,13,46,7v10,-2,20,,29,4c65,3,52,,38,3,15,8,,31,5,55,8,68,16,79,28,85,20,79,14,70,12,60xe" fillcolor="#ef792f" stroked="f" strokecolor="#212120">
              <v:fill color2="#e33830" rotate="t" angle="135" focus="100%" type="gradient"/>
              <v:shadow color="#8c8682"/>
              <v:path arrowok="t" o:connecttype="custom" o:connectlocs="45000,225000;172500,26250;281250,41250;142500,11250;18750,206250;105000,318750;45000,225000" o:connectangles="0,0,0,0,0,0,0"/>
            </v:shape>
            <v:shape id="Freeform 10" o:spid="_x0000_s1087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izMQA&#10;AADbAAAADwAAAGRycy9kb3ducmV2LnhtbESPQWvCQBSE70L/w/KEXkQ3ESsldZXSotiChxrF6yP7&#10;mgSzb0P2VeO/7xYKHoeZ+YZZrHrXqAt1ofZsIJ0koIgLb2suDRzy9fgZVBBki41nMnCjAKvlw2CB&#10;mfVX/qLLXkoVIRwyNFCJtJnWoajIYZj4ljh6375zKFF2pbYdXiPcNXqaJHPtsOa4UGFLbxUV5/2P&#10;M5C8n/Ldphc7P+ajNHx87lISMeZx2L++gBLq5R7+b2+tgacZ/H2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4oszEAAAA2wAAAA8AAAAAAAAAAAAAAAAAmAIAAGRycy9k&#10;b3ducmV2LnhtbFBLBQYAAAAABAAEAPUAAACJAwAAAAA=&#10;" path="m10,43c5,27,14,10,30,5,37,3,44,4,50,6,43,1,34,,25,3,9,8,,25,5,41v3,9,9,15,17,19c17,56,12,50,10,43xe" fillcolor="#efb32f" stroked="f" strokecolor="#212120">
              <v:fill color2="#e33830" rotate="t" angle="135" focus="100%" type="gradient"/>
              <v:shadow color="#8c8682"/>
              <v:path arrowok="t" o:connecttype="custom" o:connectlocs="37500,161250;112500,18750;187500,22500;93750,11250;18750,153750;82500,225000;37500,161250" o:connectangles="0,0,0,0,0,0,0"/>
            </v:shape>
            <v:shape id="Freeform 11" o:spid="_x0000_s1086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G+8QA&#10;AADbAAAADwAAAGRycy9kb3ducmV2LnhtbESP3WoCMRSE74W+QzgF7zRbQSlbo6xFUWwv/HuAw+a4&#10;Wd2cLJuoq09vCkIvh5n5hhlPW1uJKzW+dKzgo5+AIM6dLrlQcNgvep8gfEDWWDkmBXfyMJ28dcaY&#10;anfjLV13oRARwj5FBSaEOpXS54Ys+r6riaN3dI3FEGVTSN3gLcJtJQdJMpIWS44LBmv6NpSfdxer&#10;YO1/Tvv55tcVy3Ju7rNHtjlsM6W67232BSJQG/7Dr/ZKKxgO4e9L/AF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xxvvEAAAA2wAAAA8AAAAAAAAAAAAAAAAAmAIAAGRycy9k&#10;b3ducmV2LnhtbFBLBQYAAAAABAAEAPUAAACJAwAAAAA=&#10;" path="m7,26c14,11,33,5,48,13v6,4,11,9,13,15c60,20,54,12,46,7,31,,13,5,5,20,,29,,38,4,46,2,40,3,32,7,26xe" fillcolor="#efb32f" stroked="f" strokecolor="#212120">
              <v:fill color2="#e33830" rotate="t" angle="135" focus="100%" type="gradient"/>
              <v:shadow color="#8c8682"/>
              <v:path arrowok="t" o:connecttype="custom" o:connectlocs="26250,97500;180000,48750;228750,105000;172500,26250;18750,75000;15000,172500;26250,97500" o:connectangles="0,0,0,0,0,0,0"/>
            </v:shape>
            <w10:wrap anchorx="page" anchory="page"/>
          </v:group>
        </w:pict>
      </w:r>
      <w:r w:rsidRPr="00DA0906">
        <w:rPr>
          <w:noProof/>
          <w:color w:val="auto"/>
          <w:kern w:val="0"/>
          <w:sz w:val="24"/>
          <w:szCs w:val="24"/>
        </w:rPr>
        <w:pict>
          <v:shape id="Freeform 4" o:spid="_x0000_s1084" style="position:absolute;margin-left:612pt;margin-top:422.65pt;width:536.15pt;height:351.35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6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" path="m2102,511v16,-157,27,-312,34,-464c1803,,976,63,,211,,511,,511,,511v,960,,960,,960c1927,1471,1927,1471,1927,1471v4,-14,8,-28,12,-43c2019,1131,2071,819,2102,511xe" fillcolor="#2e3640" stroked="f" strokecolor="#212120">
            <v:shadow color="#8c8682"/>
            <v:path arrowok="t" o:connecttype="custom" o:connectlocs="6700720,1550072;6809105,142570;0,640049;0,1550072;0,4462145;6142858,4462145;6181112,4331708;6700720,1550072" o:connectangles="0,0,0,0,0,0,0,0"/>
            <w10:wrap anchorx="page" anchory="page"/>
          </v:shape>
        </w:pict>
      </w:r>
      <w:r w:rsidR="00693129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37248" behindDoc="0" locked="0" layoutInCell="1" allowOverlap="1">
            <wp:simplePos x="0" y="0"/>
            <wp:positionH relativeFrom="page">
              <wp:posOffset>7772400</wp:posOffset>
            </wp:positionH>
            <wp:positionV relativeFrom="page">
              <wp:posOffset>2057400</wp:posOffset>
            </wp:positionV>
            <wp:extent cx="6858000" cy="5038090"/>
            <wp:effectExtent l="0" t="0" r="0" b="0"/>
            <wp:wrapNone/>
            <wp:docPr id="47" name="Picture 3" descr="C:\Documents and Settings\tamic\Desktop\TC999D\TC9990101D-PB\TC9990101-IM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101D-PB\TC9990101-IMG05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5F70E4" w:rsidRDefault="00DA0906">
      <w:r w:rsidRPr="00DA0906">
        <w:rPr>
          <w:noProof/>
          <w:color w:val="auto"/>
          <w:kern w:val="0"/>
          <w:sz w:val="24"/>
          <w:szCs w:val="24"/>
        </w:rPr>
        <w:pict>
          <v:shape id="Text Box 13" o:spid="_x0000_s1083" type="#_x0000_t202" style="position:absolute;margin-left:1015.6pt;margin-top:117.65pt;width:87.5pt;height:51.55pt;z-index:2516413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" filled="f" fillcolor="#fffffe" stroked="f" strokecolor="#212120" insetpen="t">
            <v:textbox inset="2.88pt,2.88pt,2.88pt,2.88pt">
              <w:txbxContent>
                <w:p w:rsidR="00195ED9" w:rsidRDefault="00FB62A8" w:rsidP="00195ED9">
                  <w:pPr>
                    <w:widowControl w:val="0"/>
                    <w:spacing w:line="220" w:lineRule="exact"/>
                    <w:rPr>
                      <w:rFonts w:ascii="Arial" w:hAnsi="Arial" w:cs="Arial"/>
                      <w:color w:val="EF792F"/>
                      <w:w w:val="9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  <w:t>Office of Management and Budget</w:t>
                  </w:r>
                </w:p>
              </w:txbxContent>
            </v:textbox>
            <w10:wrap anchorx="page" anchory="page"/>
          </v:shape>
        </w:pict>
      </w:r>
      <w:r w:rsidRPr="00DA0906">
        <w:rPr>
          <w:noProof/>
          <w:color w:val="auto"/>
          <w:kern w:val="0"/>
          <w:sz w:val="24"/>
          <w:szCs w:val="24"/>
        </w:rPr>
        <w:pict>
          <v:shape id="Text Box 12" o:spid="_x0000_s1082" type="#_x0000_t202" style="position:absolute;margin-left:979.65pt;margin-top:34.3pt;width:136.15pt;height:92.4pt;z-index:2516403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" filled="f" fillcolor="#fffffe" stroked="f" strokecolor="#212120" insetpen="t">
            <v:textbox inset="2.88pt,2.88pt,2.88pt,2.88pt">
              <w:txbxContent>
                <w:p w:rsidR="00195ED9" w:rsidRDefault="00FB62A8" w:rsidP="00195ED9">
                  <w:pPr>
                    <w:widowControl w:val="0"/>
                    <w:spacing w:line="400" w:lineRule="exact"/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  <w:t>Financial</w:t>
                  </w:r>
                </w:p>
                <w:p w:rsidR="00FB62A8" w:rsidRDefault="00FB62A8" w:rsidP="00195ED9">
                  <w:pPr>
                    <w:widowControl w:val="0"/>
                    <w:spacing w:line="400" w:lineRule="exact"/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  <w:t>Management</w:t>
                  </w:r>
                </w:p>
                <w:p w:rsidR="00FB62A8" w:rsidRDefault="00FB62A8" w:rsidP="00195ED9">
                  <w:pPr>
                    <w:widowControl w:val="0"/>
                    <w:spacing w:line="400" w:lineRule="exact"/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  <w:t>Leadership</w:t>
                  </w:r>
                </w:p>
                <w:p w:rsidR="00FB62A8" w:rsidRDefault="0000021E" w:rsidP="00195ED9">
                  <w:pPr>
                    <w:widowControl w:val="0"/>
                    <w:spacing w:line="400" w:lineRule="exact"/>
                    <w:rPr>
                      <w:rFonts w:ascii="Arial" w:hAnsi="Arial" w:cs="Arial"/>
                      <w:color w:val="2E3640"/>
                      <w:w w:val="9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  <w:t>Program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" o:spid="_x0000_s1081" type="#_x0000_t202" style="position:absolute;margin-left:602.3pt;margin-top:650.85pt;width:131.8pt;height:84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" filled="f">
            <v:textbox>
              <w:txbxContent>
                <w:p w:rsidR="00823095" w:rsidRPr="00823095" w:rsidRDefault="00823095" w:rsidP="00823095">
                  <w:pPr>
                    <w:widowControl w:val="0"/>
                    <w:spacing w:line="280" w:lineRule="exact"/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</w:pPr>
                  <w:r w:rsidRPr="00823095"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  <w:t>Financial Assistance</w:t>
                  </w:r>
                </w:p>
                <w:p w:rsidR="00823095" w:rsidRPr="00823095" w:rsidRDefault="00823095" w:rsidP="00823095">
                  <w:pPr>
                    <w:widowControl w:val="0"/>
                    <w:spacing w:line="280" w:lineRule="exact"/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</w:pPr>
                  <w:r w:rsidRPr="00823095"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  <w:t>Improper Payments</w:t>
                  </w:r>
                </w:p>
                <w:p w:rsidR="00823095" w:rsidRDefault="00823095" w:rsidP="00823095">
                  <w:pPr>
                    <w:widowControl w:val="0"/>
                    <w:spacing w:line="280" w:lineRule="exact"/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</w:pPr>
                  <w:r w:rsidRPr="00823095"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  <w:t>Real Property</w:t>
                  </w:r>
                </w:p>
                <w:p w:rsidR="00823095" w:rsidRPr="00823095" w:rsidRDefault="00823095" w:rsidP="00823095">
                  <w:pPr>
                    <w:widowControl w:val="0"/>
                    <w:spacing w:line="280" w:lineRule="exact"/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  <w:t>Shared Services</w:t>
                  </w:r>
                </w:p>
                <w:p w:rsidR="00823095" w:rsidRPr="00823095" w:rsidRDefault="00823095" w:rsidP="00823095">
                  <w:pPr>
                    <w:widowControl w:val="0"/>
                    <w:spacing w:line="280" w:lineRule="exact"/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</w:pPr>
                  <w:r w:rsidRPr="00823095">
                    <w:rPr>
                      <w:rFonts w:ascii="Arial" w:hAnsi="Arial" w:cs="Arial"/>
                      <w:b/>
                      <w:color w:val="FFFFFF" w:themeColor="background1"/>
                      <w:spacing w:val="20"/>
                      <w:w w:val="90"/>
                      <w:sz w:val="18"/>
                      <w:szCs w:val="18"/>
                    </w:rPr>
                    <w:t>Spending Transparency</w:t>
                  </w:r>
                </w:p>
                <w:p w:rsidR="00823095" w:rsidRPr="00823095" w:rsidRDefault="00823095" w:rsidP="00823095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DA0906">
        <w:rPr>
          <w:noProof/>
          <w:color w:val="auto"/>
          <w:kern w:val="0"/>
          <w:sz w:val="24"/>
          <w:szCs w:val="24"/>
        </w:rPr>
        <w:pict>
          <v:shape id="Text Box 23" o:spid="_x0000_s1080" type="#_x0000_t202" style="position:absolute;margin-left:480.75pt;margin-top:687.9pt;width:121.85pt;height:86.95pt;z-index:2516454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" filled="f" fillcolor="#fffffe" stroked="f" strokecolor="#212120" insetpen="t">
            <v:textbox inset="2.88pt,2.88pt,2.88pt,2.88pt">
              <w:txbxContent>
                <w:p w:rsidR="00195ED9" w:rsidRDefault="00FB62A8" w:rsidP="00195ED9">
                  <w:pPr>
                    <w:widowControl w:val="0"/>
                    <w:spacing w:line="200" w:lineRule="exact"/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  <w:t>Office of Federal Financial Management</w:t>
                  </w:r>
                </w:p>
                <w:p w:rsidR="00FB62A8" w:rsidRDefault="00FB62A8" w:rsidP="00195ED9">
                  <w:pPr>
                    <w:widowControl w:val="0"/>
                    <w:spacing w:line="200" w:lineRule="exact"/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  <w:t>Office of Management and Budget</w:t>
                  </w:r>
                </w:p>
                <w:p w:rsidR="00FB62A8" w:rsidRDefault="00FB62A8" w:rsidP="00195ED9">
                  <w:pPr>
                    <w:widowControl w:val="0"/>
                    <w:spacing w:line="200" w:lineRule="exact"/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  <w:t>725 17</w:t>
                  </w:r>
                  <w:r w:rsidRPr="00FB62A8"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  <w:t xml:space="preserve"> St NW Suite 6025</w:t>
                  </w:r>
                </w:p>
                <w:p w:rsidR="00FB62A8" w:rsidRDefault="00FB62A8" w:rsidP="00195ED9">
                  <w:pPr>
                    <w:widowControl w:val="0"/>
                    <w:spacing w:line="200" w:lineRule="exact"/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  <w:t>Washington, DC 20500</w:t>
                  </w:r>
                </w:p>
                <w:p w:rsidR="00195ED9" w:rsidRDefault="00FB62A8" w:rsidP="00195ED9">
                  <w:pPr>
                    <w:widowControl w:val="0"/>
                    <w:spacing w:line="200" w:lineRule="exact"/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  <w:t>202-395-3993</w:t>
                  </w:r>
                  <w:r w:rsidR="00195ED9"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  <w:t xml:space="preserve"> ph  </w:t>
                  </w:r>
                </w:p>
                <w:p w:rsidR="00195ED9" w:rsidRDefault="00195ED9" w:rsidP="00195ED9">
                  <w:pPr>
                    <w:widowControl w:val="0"/>
                    <w:spacing w:line="200" w:lineRule="exact"/>
                    <w:rPr>
                      <w:rFonts w:ascii="Arial" w:hAnsi="Arial" w:cs="Arial"/>
                      <w:color w:val="676767"/>
                      <w:w w:val="90"/>
                      <w:sz w:val="14"/>
                      <w:szCs w:val="14"/>
                    </w:rPr>
                  </w:pPr>
                </w:p>
              </w:txbxContent>
            </v:textbox>
            <w10:wrap anchorx="page" anchory="page"/>
          </v:shape>
        </w:pict>
      </w:r>
      <w:r w:rsidRPr="00DA0906">
        <w:rPr>
          <w:noProof/>
          <w:color w:val="auto"/>
          <w:kern w:val="0"/>
          <w:sz w:val="24"/>
          <w:szCs w:val="24"/>
        </w:rPr>
        <w:pict>
          <v:shape id="Text Box 22" o:spid="_x0000_s1079" type="#_x0000_t202" style="position:absolute;margin-left:487.35pt;margin-top:639.1pt;width:86.4pt;height:41.2pt;z-index:2516444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8t/Q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" filled="f" fillcolor="#fffffe" stroked="f" strokecolor="#212120" insetpen="t">
            <v:textbox inset="2.88pt,2.88pt,2.88pt,2.88pt">
              <w:txbxContent>
                <w:p w:rsidR="00195ED9" w:rsidRDefault="00FB62A8" w:rsidP="00195ED9">
                  <w:pPr>
                    <w:widowControl w:val="0"/>
                    <w:spacing w:line="220" w:lineRule="exact"/>
                    <w:rPr>
                      <w:rFonts w:ascii="Arial" w:hAnsi="Arial" w:cs="Arial"/>
                      <w:color w:val="EF792F"/>
                      <w:w w:val="9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  <w:sz w:val="18"/>
                      <w:szCs w:val="18"/>
                    </w:rPr>
                    <w:t>Office of Management and Budget</w:t>
                  </w:r>
                </w:p>
              </w:txbxContent>
            </v:textbox>
            <w10:wrap anchorx="page" anchory="page"/>
          </v:shape>
        </w:pict>
      </w:r>
      <w:r w:rsidRPr="00DA0906">
        <w:rPr>
          <w:noProof/>
          <w:color w:val="auto"/>
          <w:kern w:val="0"/>
          <w:sz w:val="24"/>
          <w:szCs w:val="24"/>
        </w:rPr>
        <w:pict>
          <v:shape id="Text Box 21" o:spid="_x0000_s1078" type="#_x0000_t202" style="position:absolute;margin-left:458.6pt;margin-top:548.3pt;width:128.15pt;height:122.4pt;z-index:2516433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" filled="f" fillcolor="#fffffe" stroked="f" strokecolor="#212120" insetpen="t">
            <v:textbox inset="2.88pt,2.88pt,2.88pt,2.88pt">
              <w:txbxContent>
                <w:p w:rsidR="00FB62A8" w:rsidRDefault="00FB62A8" w:rsidP="00195ED9">
                  <w:pPr>
                    <w:widowControl w:val="0"/>
                    <w:spacing w:line="400" w:lineRule="exact"/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  <w:t>Financial Management</w:t>
                  </w:r>
                </w:p>
                <w:p w:rsidR="00FB62A8" w:rsidRDefault="00FB62A8" w:rsidP="00195ED9">
                  <w:pPr>
                    <w:widowControl w:val="0"/>
                    <w:spacing w:line="400" w:lineRule="exact"/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  <w:t>Leadership</w:t>
                  </w:r>
                </w:p>
                <w:p w:rsidR="00195ED9" w:rsidRDefault="00CF5F1F" w:rsidP="00195ED9">
                  <w:pPr>
                    <w:widowControl w:val="0"/>
                    <w:spacing w:line="400" w:lineRule="exact"/>
                    <w:rPr>
                      <w:rFonts w:ascii="Arial" w:hAnsi="Arial" w:cs="Arial"/>
                      <w:color w:val="2E3640"/>
                      <w:w w:val="9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  <w:t>Program</w:t>
                  </w:r>
                  <w:r w:rsidR="00FB62A8">
                    <w:rPr>
                      <w:rFonts w:ascii="Arial" w:hAnsi="Arial" w:cs="Arial"/>
                      <w:color w:val="2E3640"/>
                      <w:spacing w:val="40"/>
                      <w:w w:val="90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DA0906">
        <w:rPr>
          <w:noProof/>
          <w:color w:val="auto"/>
          <w:kern w:val="0"/>
          <w:sz w:val="24"/>
          <w:szCs w:val="24"/>
        </w:rPr>
        <w:pict>
          <v:shape id="Text Box 24" o:spid="_x0000_s1033" type="#_x0000_t202" style="position:absolute;margin-left:980.3pt;margin-top:460.75pt;width:139.5pt;height:70.65pt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" filled="f" fillcolor="#fffffe" stroked="f" strokecolor="#212120" insetpen="t">
            <v:textbox inset="2.88pt,2.88pt,2.88pt,2.88pt">
              <w:txbxContent>
                <w:p w:rsidR="00195ED9" w:rsidRDefault="00FB62A8" w:rsidP="00195ED9">
                  <w:pPr>
                    <w:widowControl w:val="0"/>
                    <w:spacing w:line="500" w:lineRule="exact"/>
                    <w:rPr>
                      <w:rFonts w:ascii="Arial" w:hAnsi="Arial" w:cs="Arial"/>
                      <w:color w:val="FFFFFE"/>
                      <w:w w:val="90"/>
                      <w:sz w:val="46"/>
                      <w:szCs w:val="46"/>
                    </w:rPr>
                  </w:pPr>
                  <w:r>
                    <w:rPr>
                      <w:rFonts w:ascii="Arial" w:hAnsi="Arial" w:cs="Arial"/>
                      <w:color w:val="FFFFFE"/>
                      <w:w w:val="90"/>
                      <w:sz w:val="46"/>
                      <w:szCs w:val="46"/>
                    </w:rPr>
                    <w:t>building our</w:t>
                  </w:r>
                  <w:r w:rsidR="00195ED9">
                    <w:rPr>
                      <w:rFonts w:ascii="Arial" w:hAnsi="Arial" w:cs="Arial"/>
                      <w:color w:val="FFFFFE"/>
                      <w:w w:val="90"/>
                      <w:sz w:val="46"/>
                      <w:szCs w:val="4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EF792F"/>
                      <w:w w:val="90"/>
                      <w:sz w:val="46"/>
                      <w:szCs w:val="46"/>
                    </w:rPr>
                    <w:t>workforce</w:t>
                  </w:r>
                </w:p>
              </w:txbxContent>
            </v:textbox>
            <w10:wrap anchorx="page" anchory="page"/>
          </v:shape>
        </w:pict>
      </w:r>
      <w:r w:rsidR="00CF1C1E">
        <w:br w:type="page"/>
      </w:r>
      <w:r>
        <w:rPr>
          <w:noProof/>
        </w:rPr>
        <w:lastRenderedPageBreak/>
        <w:pict>
          <v:shape id="Text Box 72" o:spid="_x0000_s1034" type="#_x0000_t202" style="position:absolute;margin-left:1003.6pt;margin-top:366.7pt;width:139.5pt;height:76.8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" filled="f" fillcolor="#fffffe" stroked="f" strokecolor="#212120" insetpen="t">
            <v:textbox inset="2.88pt,2.88pt,2.88pt,2.88pt">
              <w:txbxContent>
                <w:p w:rsidR="00DB0C45" w:rsidRDefault="00342660" w:rsidP="00DB0C45">
                  <w:pPr>
                    <w:widowControl w:val="0"/>
                    <w:spacing w:line="280" w:lineRule="exact"/>
                    <w:jc w:val="right"/>
                    <w:rPr>
                      <w:rFonts w:ascii="Arial" w:hAnsi="Arial" w:cs="Arial"/>
                      <w:color w:val="EF792F"/>
                      <w:w w:val="90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</w:rPr>
                    <w:t>REAL PROPERTY</w:t>
                  </w:r>
                </w:p>
                <w:p w:rsidR="00DB0C45" w:rsidRDefault="00342660" w:rsidP="00DB0C45">
                  <w:pPr>
                    <w:widowControl w:val="0"/>
                    <w:spacing w:line="280" w:lineRule="exact"/>
                    <w:jc w:val="right"/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 xml:space="preserve">Improve </w:t>
                  </w:r>
                  <w:r w:rsidR="0000021E"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>the management</w:t>
                  </w:r>
                  <w:r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 xml:space="preserve"> of the Federal government’s real property assets</w:t>
                  </w:r>
                  <w:r w:rsidR="00DB0C45"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7" o:spid="_x0000_s1035" type="#_x0000_t202" style="position:absolute;margin-left:152.75pt;margin-top:350.65pt;width:2in;height:168.3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" filled="f" fillcolor="#fffffe" stroked="f" strokecolor="#212120" insetpen="t">
            <v:textbox inset="2.88pt,2.88pt,2.88pt,2.88pt">
              <w:txbxContent>
                <w:p w:rsidR="00DB0C45" w:rsidRDefault="004807F7" w:rsidP="00DB0C45">
                  <w:pPr>
                    <w:widowControl w:val="0"/>
                    <w:spacing w:line="280" w:lineRule="exact"/>
                    <w:rPr>
                      <w:rFonts w:ascii="Arial" w:hAnsi="Arial" w:cs="Arial"/>
                      <w:caps/>
                      <w:color w:val="EF792F"/>
                      <w:w w:val="90"/>
                    </w:rPr>
                  </w:pPr>
                  <w:r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>fellowship tracks</w:t>
                  </w:r>
                </w:p>
                <w:p w:rsidR="004807F7" w:rsidRPr="004807F7" w:rsidRDefault="004807F7" w:rsidP="004807F7">
                  <w:pPr>
                    <w:widowControl w:val="0"/>
                    <w:spacing w:line="440" w:lineRule="exact"/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</w:pPr>
                  <w:r w:rsidRPr="004807F7"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  <w:t>Financial Assistance</w:t>
                  </w:r>
                </w:p>
                <w:p w:rsidR="004807F7" w:rsidRPr="004807F7" w:rsidRDefault="004807F7" w:rsidP="004807F7">
                  <w:pPr>
                    <w:widowControl w:val="0"/>
                    <w:spacing w:line="440" w:lineRule="exact"/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</w:pPr>
                  <w:r w:rsidRPr="004807F7"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  <w:t>Improper Payments</w:t>
                  </w:r>
                </w:p>
                <w:p w:rsidR="004807F7" w:rsidRPr="004807F7" w:rsidRDefault="004807F7" w:rsidP="004807F7">
                  <w:pPr>
                    <w:widowControl w:val="0"/>
                    <w:spacing w:line="440" w:lineRule="exact"/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</w:pPr>
                  <w:r w:rsidRPr="004807F7"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  <w:t>Real Property</w:t>
                  </w:r>
                </w:p>
                <w:p w:rsidR="004807F7" w:rsidRPr="004807F7" w:rsidRDefault="004807F7" w:rsidP="004807F7">
                  <w:pPr>
                    <w:widowControl w:val="0"/>
                    <w:spacing w:line="440" w:lineRule="exact"/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</w:pPr>
                  <w:r w:rsidRPr="004807F7"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  <w:t>Shared Services</w:t>
                  </w:r>
                </w:p>
                <w:p w:rsidR="00DB0C45" w:rsidRDefault="004807F7" w:rsidP="004807F7">
                  <w:pPr>
                    <w:widowControl w:val="0"/>
                    <w:spacing w:line="440" w:lineRule="exact"/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</w:pPr>
                  <w:r w:rsidRPr="004807F7">
                    <w:rPr>
                      <w:rFonts w:ascii="Arial" w:hAnsi="Arial" w:cs="Arial"/>
                      <w:caps/>
                      <w:color w:val="2E3640"/>
                      <w:w w:val="90"/>
                      <w:sz w:val="16"/>
                      <w:szCs w:val="16"/>
                    </w:rPr>
                    <w:t>Spending Transparency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Group 66" o:spid="_x0000_s1072" style="position:absolute;margin-left:1071.75pt;margin-top:289.85pt;width:59.8pt;height:51.5pt;z-index:251657216;mso-position-horizontal-relative:page;mso-position-vertical-relative:page" coordorigin="1160778,1118616" coordsize="7594,6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">
            <v:shape id="Freeform 67" o:spid="_x0000_s1077" style="position:absolute;left:1165153;top:1123062;width:3220;height:1337;visibility:visible;mso-wrap-style:square;v-text-anchor:top" coordsize="321977,13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n6MIA&#10;AADbAAAADwAAAGRycy9kb3ducmV2LnhtbESPzarCMBSE94LvEM4FN6KpIqK9RlFB6MaFP7g+NOc2&#10;5TYnpYnavr0RBJfDzHzDrDatrcSDGl86VjAZJyCIc6dLLhRcL4fRAoQPyBorx6SgIw+bdb+3wlS7&#10;J5/ocQ6FiBD2KSowIdSplD43ZNGPXU0cvT/XWAxRNoXUDT4j3FZymiRzabHkuGCwpr2h/P98twpm&#10;83bbLYtjR8PsdMxuZtct851Sg592+wsiUBu+4U870wqmE3h/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PCfowgAAANsAAAAPAAAAAAAAAAAAAAAAAJgCAABkcnMvZG93&#10;bnJldi54bWxQSwUGAAAAAAQABAD1AAAAhwMAAAAA&#10;" path="m321977,133665r-10263,-9786l301689,115525r-9547,-6922l282834,102397r-9070,-5013l264933,93327,254431,89508,244168,86643,234143,84973r-9547,-955l215049,83540r-9547,239l196194,84256r-9309,955l177577,85927r-9309,955l159676,87598r-8831,239l142014,87837r-8831,-478l124351,86405r-9308,-1910l105734,82108,96187,78528,86163,74232,75900,68503,65398,61820,57760,56330,50122,50601,42246,44157,34131,36996,26016,29120,17662,20527,8831,10741,,e" filled="f" fillcolor="#fffffe" strokecolor="#fffffe" strokeweight=".26519mm">
              <v:shadow color="#8c8682"/>
              <v:path arrowok="t" o:connecttype="custom" o:connectlocs="321977,133665;311714,123879;301689,115525;292142,108603;282834,102397;273764,97384;264933,93327;254431,89508;244168,86643;234143,84973;224596,84018;215049,83540;205502,83779;196194,84256;186885,85211;177577,85927;168268,86882;159676,87598;150845,87837;142014,87837;133183,87359;124351,86405;115043,84495;105734,82108;96187,78528;86163,74232;75900,68503;65398,61820;57760,56330;50122,50601;42246,44157;34131,36996;26016,29120;17662,20527;8831,10741;0,0" o:connectangles="0,0,0,0,0,0,0,0,0,0,0,0,0,0,0,0,0,0,0,0,0,0,0,0,0,0,0,0,0,0,0,0,0,0,0,0"/>
            </v:shape>
            <v:shape id="Freeform 68" o:spid="_x0000_s1076" style="position:absolute;left:1162814;top:1120680;width:2862;height:2812;visibility:visible;mso-wrap-style:square;v-text-anchor:top" coordsize="286176,28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H+sMQA&#10;AADbAAAADwAAAGRycy9kb3ducmV2LnhtbESPQWuDQBSE74X8h+UFeqtrPYRg3YRWCAktQbTtobeH&#10;+6pS9624m2j/fTYQyHGYmW+YbDubXpxpdJ1lBc9RDIK4trrjRsHX5+5pDcJ5ZI29ZVLwTw62m8VD&#10;hqm2E5d0rnwjAoRdigpa74dUSle3ZNBFdiAO3q8dDfogx0bqEacAN71M4nglDXYcFlocKG+p/qtO&#10;RsFU/Hx81+Tc/s28F1yuqnw45ko9LufXFxCeZn8P39oHrSBJ4Pol/AC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h/rDEAAAA2wAAAA8AAAAAAAAAAAAAAAAAmAIAAGRycy9k&#10;b3ducmV2LnhtbFBLBQYAAAAABAAEAPUAAACJAwAAAAA=&#10;" path="m64205,246326r8115,8115l81151,261602r9308,5967l100245,272343r10025,3819l120771,279026r10741,1671l142252,281174r10741,-477l163734,279026r10501,-2625l184260,272582r10024,-5013l203831,261602r8832,-7161l251090,220070r8115,-8115l266365,203124r5967,-9309l277106,184267r4057,-10263l283789,163501r1671,-10502l286176,142258r-478,-10980l284027,120776r-2625,-10502l277583,100010,272571,89985r-5967,-9547l259444,71606,195239,,,174720r64205,71606e" filled="f" fillcolor="#fffffe" strokecolor="#fffffe" strokeweight=".26519mm">
              <v:shadow color="#8c8682"/>
              <v:path arrowok="t" o:connecttype="custom" o:connectlocs="64205,246326;72320,254441;81151,261602;90459,267569;100245,272343;110270,276162;120771,279026;131512,280697;142252,281174;152993,280697;163734,279026;174235,276401;184260,272582;194284,267569;203831,261602;212663,254441;251090,220070;259205,211955;266365,203124;272332,193815;277106,184267;281163,174004;283789,163501;285460,152999;286176,142258;285698,131278;284027,120776;281402,110274;277583,100010;272571,89985;266604,80438;259444,71606;195239,0;0,174720;64205,246326" o:connectangles="0,0,0,0,0,0,0,0,0,0,0,0,0,0,0,0,0,0,0,0,0,0,0,0,0,0,0,0,0,0,0,0,0,0,0"/>
            </v:shape>
            <v:shape id="Freeform 69" o:spid="_x0000_s1075" style="position:absolute;left:1162926;top:1120043;width:1678;height:1244;visibility:visible;mso-wrap-style:square;v-text-anchor:top" coordsize="167791,124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tWcsUA&#10;AADbAAAADwAAAGRycy9kb3ducmV2LnhtbESPQWvCQBSE70L/w/IEL1I3RklL6ipFEOpF1Bbq8TX7&#10;mgSzb8PuNqb99a4g9DjMzDfMYtWbRnTkfG1ZwXSSgCAurK65VPDxvnl8BuEDssbGMin4JQ+r5cNg&#10;gbm2Fz5QdwyliBD2OSqoQmhzKX1RkUE/sS1x9L6tMxiidKXUDi8RbhqZJkkmDdYcFypsaV1RcT7+&#10;GAX49ZQ0ZbbbnujvkO73bt6NP09KjYb96wuIQH34D9/bb1pBOoPb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1ZyxQAAANsAAAAPAAAAAAAAAAAAAAAAAJgCAABkcnMv&#10;ZG93bnJldi54bWxQSwUGAAAAAAQABAD1AAAAigMAAAAA&#10;" path="m9786,26733l,35565r79719,88792l167791,45590,158244,35088r-8115,-8116l141298,19812r-9309,-5968l122442,9071,112179,5013,101677,2387,91175,716,80435,,69455,478,58954,2149,48452,4774,38189,8593,28164,13606r-9547,5967l9786,26733e" filled="f" fillcolor="#fffffe" strokecolor="#fffffe" strokeweight=".26519mm">
              <v:shadow color="#8c8682"/>
              <v:path arrowok="t" o:connecttype="custom" o:connectlocs="9786,26733;0,35565;79719,124357;167791,45590;158244,35088;150129,26972;141298,19812;131989,13844;122442,9071;112179,5013;101677,2387;91175,716;80435,0;69455,478;58954,2149;48452,4774;38189,8593;28164,13606;18617,19573;9786,26733" o:connectangles="0,0,0,0,0,0,0,0,0,0,0,0,0,0,0,0,0,0,0,0"/>
            </v:shape>
            <v:shape id="Freeform 70" o:spid="_x0000_s1074" style="position:absolute;left:1162291;top:1120561;width:1251;height:1685;visibility:visible;mso-wrap-style:square;v-text-anchor:top" coordsize="125067,168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2uCcMA&#10;AADbAAAADwAAAGRycy9kb3ducmV2LnhtbESPT2vCQBTE7wW/w/IKvdVNpUhN3YgIQiGnaEG8PbOv&#10;+ePu25Bdk/Tbu0Khx2FmfsOsN5M1YqDeN44VvM0TEMSl0w1XCr6P+9cPED4gazSOScEvedhks6c1&#10;ptqNXNBwCJWIEPYpKqhD6FIpfVmTRT93HXH0flxvMUTZV1L3OEa4NXKRJEtpseG4UGNHu5rK6+Fm&#10;FeBRL4tkd7LnfIX7fGVafTGtUi/P0/YTRKAp/If/2l9aweIdHl/iD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2uCcMAAADbAAAADwAAAAAAAAAAAAAAAACYAgAAZHJzL2Rv&#10;d25yZXYueG1sUEsFBgAAAAAEAAQA9QAAAIgDAAAAAA==&#10;" path="m45348,l34847,9309r-8115,8115l19571,26255r-5967,9309l8831,45350,5012,55614,2148,65878,477,76619,,87359,477,98100r1671,10741l4773,119344r3819,10263l13604,139632r5967,9309l26732,158011r9308,10502l125067,88792,45348,e" filled="f" fillcolor="#fffffe" strokecolor="#fffffe" strokeweight=".26519mm">
              <v:shadow color="#8c8682"/>
              <v:path arrowok="t" o:connecttype="custom" o:connectlocs="45348,0;34847,9309;26732,17424;19571,26255;13604,35564;8831,45350;5012,55614;2148,65878;477,76619;0,87359;477,98100;2148,108841;4773,119344;8592,129607;13604,139632;19571,148941;26732,158011;36040,168513;125067,88792;45348,0" o:connectangles="0,0,0,0,0,0,0,0,0,0,0,0,0,0,0,0,0,0,0,0"/>
            </v:shape>
            <v:shape id="Freeform 71" o:spid="_x0000_s1073" style="position:absolute;left:1160778;top:1118616;width:6542;height:6542;visibility:visible;mso-wrap-style:square;v-text-anchor:top" coordsize="654218,654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0d8MA&#10;AADbAAAADwAAAGRycy9kb3ducmV2LnhtbESP0YrCMBRE3xf8h3AFX0RTy7pK1yiiFHxR1PUDrs3d&#10;ttrclCZq9++NIOzjMDNnmNmiNZW4U+NKywpGwwgEcWZ1ybmC0086mIJwHlljZZkU/JGDxbzzMcNE&#10;2wcf6H70uQgQdgkqKLyvEyldVpBBN7Q1cfB+bWPQB9nkUjf4CHBTyTiKvqTBksNCgTWtCsqux5tR&#10;cNmf08nokptl+7mbxustbVPZV6rXbZffIDy1/j/8bm+0gngMr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q0d8MAAADbAAAADwAAAAAAAAAAAAAAAACYAgAAZHJzL2Rv&#10;d25yZXYueG1sUEsFBgAAAAAEAAQA9QAAAIgDAAAAAA==&#10;" path="m631544,446824r-8116,19095l614120,484059r-10263,17424l592878,518192r-12173,15753l567816,548744r-13843,14082l539652,575954r-15275,12173l508624,599345r-16469,10264l475209,618679r-17423,8354l439885,634194r-18378,6206l402890,645412r-19095,3819l364701,652095r-19572,1671l325558,654244r-19810,-716l286176,651857r-19810,-3342l246555,644219r-19571,-5729l207412,631568r-19094,-8115l170178,614144,152755,603881,136047,592901,120294,580728,105496,567839,91414,553995,78287,539673,66114,524397,54897,508644,44633,492175,35564,475228,27210,457803,20049,439663,13844,421523,8832,402667,5013,383810,2149,364477,478,345143,,325570,717,305759,2387,285948,5729,266137r4296,-19572l15753,226992r6922,-19572l30790,188325r9308,-18140l50362,152760,61341,136052,73513,120299,86402,105500,100245,91417,114566,78290,129842,66117,145594,54898,162063,44635r16946,-9070l196433,27210r18139,-7160l232712,13844,251568,8831,270423,5012,289756,2148,309089,477,328661,r19810,716l368281,2387r19811,3342l407663,10025r19572,5728l446806,22675r19095,8116l484040,40100r17424,10263l518171,61343r15753,12173l548722,86405r14082,13844l575931,114570r12173,15276l599322,145600r10263,16469l618894,179016r8115,17424l634169,214342r6206,18379l645387,251338r4057,19095l652070,289528r1671,19573l654218,328673r-477,19811l651831,368057r-3341,19811l644193,407679r-5728,19572l631544,446824e" filled="f" fillcolor="#fffffe" strokecolor="#fffffe" strokeweight=".26519mm">
              <v:shadow color="#8c8682"/>
              <v:path arrowok="t" o:connecttype="custom" o:connectlocs="623428,465919;603857,501483;580705,533945;553973,562826;524377,588127;492155,609609;457786,627033;421507,640400;383795,649231;345129,653766;305748,653528;266366,648515;226984,638490;188318,623453;152755,603881;120294,580728;91414,553995;66114,524397;44633,492175;27210,457803;13844,421523;5013,383810;478,345143;717,305759;5729,266137;15753,226992;30790,188325;50362,152760;73513,120299;100245,91417;129842,66117;162063,44635;196433,27210;232712,13844;270423,5012;309089,477;348471,716;388092,5729;427235,15753;465901,30791;501464,50363;533924,73516;562804,100249;588104,129846;609585,162069;627009,196440;640375,232721;649444,270433;653741,309101;653741,348484;648490,387868;638465,427251" o:connectangles="0,0,0,0,0,0,0,0,0,0,0,0,0,0,0,0,0,0,0,0,0,0,0,0,0,0,0,0,0,0,0,0,0,0,0,0,0,0,0,0,0,0,0,0,0,0,0,0,0,0,0,0"/>
            </v:shape>
            <w10:wrap anchorx="page" anchory="page"/>
          </v:group>
        </w:pict>
      </w:r>
      <w:r>
        <w:rPr>
          <w:noProof/>
        </w:rPr>
        <w:pict>
          <v:group id="Group 58" o:spid="_x0000_s1067" style="position:absolute;margin-left:1063.65pt;margin-top:527.6pt;width:51.45pt;height:48.4pt;z-index:251655168;mso-position-horizontal-relative:page;mso-position-vertical-relative:page" coordorigin="1162936,1089007" coordsize="6537,6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">
            <v:shape id="Freeform 59" o:spid="_x0000_s1071" style="position:absolute;left:1162936;top:1093751;width:6537;height:1400;visibility:visible;mso-wrap-style:square;v-text-anchor:top" coordsize="653717,139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aVssAA&#10;AADbAAAADwAAAGRycy9kb3ducmV2LnhtbERPTYvCMBC9C/6HMIIX0VQFkdooiyB4clELehya2bbY&#10;TEoTa91fbwTB2zze5ySbzlSipcaVlhVMJxEI4szqknMF6Xk3XoJwHlljZZkUPMnBZt3vJRhr++Aj&#10;tSefixDCLkYFhfd1LKXLCjLoJrYmDtyfbQz6AJtc6gYfIdxUchZFC2mw5NBQYE3bgrLb6W4UtOlo&#10;f0m77eJ2/ZXuuGsP/4fortRw0P2sQHjq/Ff8ce91mD+H9y/h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aVssAAAADbAAAADwAAAAAAAAAAAAAAAACYAgAAZHJzL2Rvd25y&#10;ZXYueG1sUEsFBgAAAAAEAAQA9QAAAIUDAAAAAA==&#10;" path="m603729,l49988,,42642,612,35501,2040,28972,4692,22851,7955r-5712,4284l12242,17135,8161,22642,4693,28762,2040,35289,612,42429,,49772,,89957r612,7343l2040,104440r2653,6731l8161,117290r4081,5508l17139,127694r5712,4283l28972,135241r6529,2652l42642,139321r7346,612l603729,139933r7345,-612l618215,137893r6733,-2652l631069,131977r5509,-4283l641475,122798r4285,-5508l649024,111171r2653,-6731l653105,97300r612,-7343l653717,49772r-612,-7343l651677,35289r-2653,-6527l645760,22642r-4285,-5507l636578,12239,631069,7955,624948,4692,618215,2040,611074,612,603729,e" filled="f" fillcolor="#fffffe" strokecolor="#fffffe" strokeweight=".26636mm">
              <v:shadow color="#8c8682"/>
              <v:path arrowok="t" o:connecttype="custom" o:connectlocs="603729,0;49988,0;42642,612;35501,2040;28972,4692;22851,7955;17139,12239;12242,17135;8161,22642;4693,28762;2040,35289;612,42429;0,49772;0,89957;612,97300;2040,104440;4693,111171;8161,117290;12242,122798;17139,127694;22851,131977;28972,135241;35501,137893;42642,139321;49988,139933;603729,139933;611074,139321;618215,137893;624948,135241;631069,131977;636578,127694;641475,122798;645760,117290;649024,111171;651677,104440;653105,97300;653717,89957;653717,49772;653105,42429;651677,35289;649024,28762;645760,22642;641475,17135;636578,12239;631069,7955;624948,4692;618215,2040;611074,612;603729,0" o:connectangles="0,0,0,0,0,0,0,0,0,0,0,0,0,0,0,0,0,0,0,0,0,0,0,0,0,0,0,0,0,0,0,0,0,0,0,0,0,0,0,0,0,0,0,0,0,0,0,0,0"/>
            </v:shape>
            <v:shape id="Freeform 60" o:spid="_x0000_s1070" style="position:absolute;left:1162940;top:1089007;width:6523;height:4336;visibility:visible;mso-wrap-style:square;v-text-anchor:top" coordsize="652289,433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eU8IA&#10;AADbAAAADwAAAGRycy9kb3ducmV2LnhtbERPTWvCQBC9F/wPywi9NRslSEldRRSJ3mwUSm9DdkxC&#10;s7Nhdxtjf31XKPQ2j/c5y/VoOjGQ861lBbMkBUFcWd1yreBy3r+8gvABWWNnmRTcycN6NXlaYq7t&#10;jd9pKEMtYgj7HBU0IfS5lL5qyKBPbE8cuat1BkOErpba4S2Gm07O03QhDbYcGxrsadtQ9VV+GwWH&#10;+c/HfvG5O12LrC2MO/tjiV6p5+m4eQMRaAz/4j/3Qcf5GTx+i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B5TwgAAANsAAAAPAAAAAAAAAAAAAAAAAJgCAABkcnMvZG93&#10;bnJldi54bWxQSwUGAAAAAAQABAD1AAAAhwMAAAAA&#10;" path="m75696,433668r500897,l586183,433056r8977,-1631l603933,428569r8162,-3672l619848,420206r6937,-5508l633110,408374r5713,-7139l643515,393688r3673,-8160l650044,376757r1633,-9179l652289,358195r,-282517l651677,66091r-1633,-8976l647188,48344r-3673,-8159l638823,32433r-5713,-6935l626785,19174r-6937,-5711l612095,8771,603933,5100,595160,2244,586183,612,576593,,75696,,66310,612,57129,2244,48355,5100,40194,8771r-7753,4692l25504,19174r-6325,6324l13670,32433,8977,40185,5101,48344,2244,57115,612,66091,,75678,,358195r612,9383l2244,376757r2857,8771l8977,393688r4693,7547l19179,408374r6325,6324l32441,420206r7753,4691l48355,428569r8774,2856l66310,433056r9386,612e" filled="f" fillcolor="#fffffe" strokecolor="#fffffe" strokeweight=".26636mm">
              <v:shadow color="#8c8682"/>
              <v:path arrowok="t" o:connecttype="custom" o:connectlocs="75696,433668;576593,433668;586183,433056;595160,431425;603933,428569;612095,424897;619848,420206;626785,414698;633110,408374;638823,401235;643515,393688;647188,385528;650044,376757;651677,367578;652289,358195;652289,75678;651677,66091;650044,57115;647188,48344;643515,40185;638823,32433;633110,25498;626785,19174;619848,13463;612095,8771;603933,5100;595160,2244;586183,612;576593,0;75696,0;66310,612;57129,2244;48355,5100;40194,8771;32441,13463;25504,19174;19179,25498;13670,32433;8977,40185;5101,48344;2244,57115;612,66091;0,75678;0,358195;612,367578;2244,376757;5101,385528;8977,393688;13670,401235;19179,408374;25504,414698;32441,420206;40194,424897;48355,428569;57129,431425;66310,433056;75696,433668" o:connectangles="0,0,0,0,0,0,0,0,0,0,0,0,0,0,0,0,0,0,0,0,0,0,0,0,0,0,0,0,0,0,0,0,0,0,0,0,0,0,0,0,0,0,0,0,0,0,0,0,0,0,0,0,0,0,0,0,0"/>
            </v:shape>
            <v:shape id="Freeform 61" o:spid="_x0000_s1069" style="position:absolute;left:1163468;top:1089535;width:5466;height:3280;visibility:visible;mso-wrap-style:square;v-text-anchor:top" coordsize="546601,328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M5cIA&#10;AADbAAAADwAAAGRycy9kb3ducmV2LnhtbERPTWvCQBC9F/wPywi91Y2CVqJrEKFQLB5qo16H7JgN&#10;Zmdjdo2xv75bKPQ2j/c5y6y3teio9ZVjBeNRAoK4cLriUkH+9fYyB+EDssbaMSl4kIdsNXhaYqrd&#10;nT+p24dSxBD2KSowITSplL4wZNGPXEMcubNrLYYI21LqFu8x3NZykiQzabHi2GCwoY2h4rK/WQW3&#10;13mdJ8eP/JpXp93ksJ2V5huVeh726wWIQH34F/+533WcP4XfX+I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kzlwgAAANsAAAAPAAAAAAAAAAAAAAAAAJgCAABkcnMvZG93&#10;bnJldi54bWxQSwUGAAAAAAQABAD1AAAAhwMAAAAA&#10;" path="m,22846l612,17542,2244,12851,5101,8567,8569,5099,12854,2243,17547,612,22852,,523749,r5305,612l533747,2243r4284,2856l541500,8567r2856,4284l545988,17542r613,5304l546601,305363r-613,5099l544356,315358r-2856,4079l538031,323109r-4284,2652l529054,327393r-5305,612l22852,328005r-5305,-612l12854,325761,8569,323109,5101,319437,2244,315358,612,310462,,305363,,22846e" filled="f" fillcolor="#fffffe" strokecolor="#fffffe" strokeweight=".26636mm">
              <v:shadow color="#8c8682"/>
              <v:path arrowok="t" o:connecttype="custom" o:connectlocs="0,22846;612,17542;2244,12851;5101,8567;8569,5099;12854,2243;17547,612;22852,0;523749,0;529054,612;533747,2243;538031,5099;541500,8567;544356,12851;545988,17542;546601,22846;546601,305363;545988,310462;544356,315358;541500,319437;538031,323109;533747,325761;529054,327393;523749,328005;22852,328005;17547,327393;12854,325761;8569,323109;5101,319437;2244,315358;612,310462;0,305363;0,22846" o:connectangles="0,0,0,0,0,0,0,0,0,0,0,0,0,0,0,0,0,0,0,0,0,0,0,0,0,0,0,0,0,0,0,0,0"/>
            </v:shape>
            <v:shape id="Freeform 62" o:spid="_x0000_s1068" style="position:absolute;left:1166647;top:1090229;width:1628;height:1627;visibility:visible;mso-wrap-style:square;v-text-anchor:top" coordsize="162817,16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yubwA&#10;AADbAAAADwAAAGRycy9kb3ducmV2LnhtbERPvQrCMBDeBd8hnOBmUx2KVKOIIoiDYBXnoznbYnMp&#10;Taz17Y0guN3H93vLdW9q0VHrKssKplEMgji3uuJCwfWyn8xBOI+ssbZMCt7kYL0aDpaYavviM3WZ&#10;L0QIYZeigtL7JpXS5SUZdJFtiAN3t61BH2BbSN3iK4SbWs7iOJEGKw4NJTa0LSl/ZE+jwD0OdaeN&#10;PvnjZZclG1m9n7dMqfGo3yxAeOr9X/xzH3SYn8D3l3CA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+PK5vAAAANsAAAAPAAAAAAAAAAAAAAAAAJgCAABkcnMvZG93bnJldi54&#10;bWxQSwUGAAAAAAQABAD1AAAAgQMAAAAA&#10;" path="m73044,67518l4693,136057r-2244,2856l816,141972,,145440r,3468l816,152375r1633,3060l4693,158291r2856,2244l10610,161963r3468,816l17343,162779r3468,-816l23872,160535r2856,-2244l95283,89753r14486,45896l162817,,27340,53036,73044,67518e" filled="f" fillcolor="#fffffe" strokecolor="#fffffe" strokeweight=".26636mm">
              <v:shadow color="#8c8682"/>
              <v:path arrowok="t" o:connecttype="custom" o:connectlocs="73044,67518;4693,136057;2449,138913;816,141972;0,145440;0,148908;816,152375;2449,155435;4693,158291;7549,160535;10610,161963;14078,162779;17343,162779;20811,161963;23872,160535;26728,158291;95283,89753;109769,135649;162817,0;27340,53036;73044,67518" o:connectangles="0,0,0,0,0,0,0,0,0,0,0,0,0,0,0,0,0,0,0,0,0"/>
            </v:shape>
            <w10:wrap anchorx="page" anchory="page"/>
          </v:group>
        </w:pict>
      </w:r>
      <w:r>
        <w:rPr>
          <w:noProof/>
        </w:rPr>
        <w:pict>
          <v:shape id="Text Box 73" o:spid="_x0000_s1036" type="#_x0000_t202" style="position:absolute;margin-left:988.5pt;margin-top:198.4pt;width:2in;height:1in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" filled="f" fillcolor="#fffffe" stroked="f" strokecolor="#212120" insetpen="t">
            <v:textbox inset="2.88pt,2.88pt,2.88pt,2.88pt">
              <w:txbxContent>
                <w:p w:rsidR="00DB0C45" w:rsidRDefault="00342660" w:rsidP="00DB0C45">
                  <w:pPr>
                    <w:widowControl w:val="0"/>
                    <w:spacing w:line="280" w:lineRule="exact"/>
                    <w:jc w:val="right"/>
                    <w:rPr>
                      <w:rFonts w:ascii="Arial" w:hAnsi="Arial" w:cs="Arial"/>
                      <w:color w:val="EF792F"/>
                      <w:w w:val="90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</w:rPr>
                    <w:t>IMPROPER PAYMENTS</w:t>
                  </w:r>
                </w:p>
                <w:p w:rsidR="00DB0C45" w:rsidRDefault="00342660" w:rsidP="00DB0C45">
                  <w:pPr>
                    <w:widowControl w:val="0"/>
                    <w:spacing w:line="280" w:lineRule="exact"/>
                    <w:jc w:val="right"/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 xml:space="preserve">Ensure that Federal payments are </w:t>
                  </w:r>
                  <w:r w:rsidR="0000021E"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>made on</w:t>
                  </w:r>
                  <w:r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 xml:space="preserve"> time, for the right purpose, to the right person.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7" type="#_x0000_t202" style="position:absolute;margin-left:1005.4pt;margin-top:453.1pt;width:2in;height:1in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" filled="f" fillcolor="#fffffe" stroked="f" strokecolor="#212120" insetpen="t">
            <v:textbox inset="2.88pt,2.88pt,2.88pt,2.88pt">
              <w:txbxContent>
                <w:p w:rsidR="00342660" w:rsidRDefault="00342660" w:rsidP="00342660">
                  <w:pPr>
                    <w:widowControl w:val="0"/>
                    <w:spacing w:line="280" w:lineRule="exact"/>
                    <w:jc w:val="right"/>
                    <w:rPr>
                      <w:rFonts w:ascii="Arial" w:hAnsi="Arial" w:cs="Arial"/>
                      <w:color w:val="EF792F"/>
                      <w:w w:val="90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</w:rPr>
                    <w:t>SHARED SERVICES</w:t>
                  </w:r>
                </w:p>
                <w:p w:rsidR="00342660" w:rsidRDefault="00342660" w:rsidP="00342660">
                  <w:pPr>
                    <w:widowControl w:val="0"/>
                    <w:spacing w:line="280" w:lineRule="exact"/>
                    <w:jc w:val="center"/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 xml:space="preserve">Streamline financial systems across the government to eliminate waste. 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8" type="#_x0000_t202" style="position:absolute;margin-left:989.85pt;margin-top:113.05pt;width:139.5pt;height:76.8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" filled="f" fillcolor="#fffffe" stroked="f" strokecolor="#212120" insetpen="t">
            <v:textbox inset="2.88pt,2.88pt,2.88pt,2.88pt">
              <w:txbxContent>
                <w:p w:rsidR="00342660" w:rsidRDefault="00342660" w:rsidP="00342660">
                  <w:pPr>
                    <w:widowControl w:val="0"/>
                    <w:spacing w:line="280" w:lineRule="exact"/>
                    <w:jc w:val="right"/>
                    <w:rPr>
                      <w:rFonts w:ascii="Arial" w:hAnsi="Arial" w:cs="Arial"/>
                      <w:color w:val="EF792F"/>
                      <w:w w:val="90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</w:rPr>
                    <w:t>FINANCIAL ASSISTANCE</w:t>
                  </w:r>
                </w:p>
                <w:p w:rsidR="00342660" w:rsidRDefault="00342660" w:rsidP="00342660">
                  <w:pPr>
                    <w:widowControl w:val="0"/>
                    <w:spacing w:line="280" w:lineRule="exact"/>
                    <w:jc w:val="right"/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>Help agencies better manage their Federal awards to improve outcomes.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57" o:spid="_x0000_s1039" type="#_x0000_t202" style="position:absolute;margin-left:743.35pt;margin-top:500.95pt;width:141.2pt;height:137.15pt;z-index:2516689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" filled="f" fillcolor="#fffffe" stroked="f" strokecolor="#212120" insetpen="t">
            <v:textbox inset="2.88pt,2.88pt,2.88pt,2.88pt">
              <w:txbxContent>
                <w:p w:rsidR="00DB0C45" w:rsidRDefault="002F7259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The Fellows will be responsible for:</w:t>
                  </w:r>
                </w:p>
                <w:p w:rsidR="002F7259" w:rsidRDefault="002F7259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- Analyzing data, law, and policy, and recommending courses of action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;</w:t>
                  </w:r>
                </w:p>
                <w:p w:rsidR="002F7259" w:rsidRPr="002F7259" w:rsidRDefault="002F7259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-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</w:t>
                  </w:r>
                  <w:r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Drafting and editing memos, spreadsheets, charts and other documents for OMB and potentially other White House offices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;</w:t>
                  </w:r>
                </w:p>
                <w:p w:rsidR="002F7259" w:rsidRPr="002F7259" w:rsidRDefault="002F7259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 w:rsidR="004807F7">
        <w:rPr>
          <w:noProof/>
        </w:rPr>
        <w:drawing>
          <wp:anchor distT="36576" distB="36576" distL="36576" distR="36576" simplePos="0" relativeHeight="251657728" behindDoc="0" locked="0" layoutInCell="1" allowOverlap="1">
            <wp:simplePos x="0" y="0"/>
            <wp:positionH relativeFrom="page">
              <wp:posOffset>7404735</wp:posOffset>
            </wp:positionH>
            <wp:positionV relativeFrom="page">
              <wp:posOffset>6492875</wp:posOffset>
            </wp:positionV>
            <wp:extent cx="1951355" cy="1561465"/>
            <wp:effectExtent l="0" t="0" r="0" b="635"/>
            <wp:wrapNone/>
            <wp:docPr id="46" name="Picture 46" descr="C:\Documents and Settings\tamic\Desktop\TC999D\TC9990101D-PB\TC9990101-IM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cuments and Settings\tamic\Desktop\TC999D\TC9990101D-PB\TC9990101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562" t="4700" r="15938" b="57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56" o:spid="_x0000_s1040" type="#_x0000_t202" style="position:absolute;margin-left:663.55pt;margin-top:633.4pt;width:220.5pt;height:157.6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" filled="f" fillcolor="#fffffe" stroked="f" strokecolor="#212120" insetpen="t">
            <v:textbox inset="2.88pt,2.88pt,2.88pt,2.88pt">
              <w:txbxContent>
                <w:p w:rsidR="0070012C" w:rsidRDefault="00506409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- Representing OMB at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interagency leadership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meetings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;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</w:t>
                  </w:r>
                </w:p>
                <w:p w:rsidR="00506409" w:rsidRDefault="002F7259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 w:rsidRPr="0050640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-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</w:t>
                  </w:r>
                  <w:r w:rsidRPr="0050640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Meeting with members of the recipient community, including states, local and tribal governments, universities, and nonprofit organizations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;</w:t>
                  </w:r>
                </w:p>
                <w:p w:rsidR="00506409" w:rsidRDefault="00506409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- 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Meeting with members of Congress and their staff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; and</w:t>
                  </w:r>
                </w:p>
                <w:p w:rsidR="00DB0C45" w:rsidRPr="00506409" w:rsidRDefault="00506409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- Collaborating with other offices within OMB and the Executive Office of the President on issues such as e-government, financial management, Executive priorities, and agency budgets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9" o:spid="_x0000_s1041" type="#_x0000_t202" style="position:absolute;margin-left:316.2pt;margin-top:83.7pt;width:479.65pt;height:30.1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" filled="f" fillcolor="#fffffe" stroked="f" strokecolor="#212120" insetpen="t">
            <v:textbox inset="2.88pt,2.88pt,2.88pt,2.88pt">
              <w:txbxContent>
                <w:p w:rsidR="00DB0C45" w:rsidRDefault="004807F7" w:rsidP="00DB0C45">
                  <w:pPr>
                    <w:widowControl w:val="0"/>
                    <w:spacing w:line="220" w:lineRule="exact"/>
                    <w:rPr>
                      <w:rFonts w:ascii="Arial" w:hAnsi="Arial" w:cs="Arial"/>
                      <w:caps/>
                      <w:color w:val="EF792F"/>
                      <w:w w:val="9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  <w:sz w:val="18"/>
                      <w:szCs w:val="18"/>
                    </w:rPr>
                    <w:t>Providing promising agency financial managers with governmentwide experience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8" o:spid="_x0000_s1042" type="#_x0000_t202" style="position:absolute;margin-left:332.75pt;margin-top:45.7pt;width:468pt;height:40.5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" filled="f" fillcolor="#fffffe" stroked="f" strokecolor="#212120" insetpen="t">
            <v:textbox inset="2.88pt,2.88pt,2.88pt,2.88pt">
              <w:txbxContent>
                <w:p w:rsidR="00DB0C45" w:rsidRDefault="004807F7" w:rsidP="00DB0C45">
                  <w:pPr>
                    <w:widowControl w:val="0"/>
                    <w:spacing w:line="520" w:lineRule="exact"/>
                    <w:rPr>
                      <w:rFonts w:ascii="Arial" w:hAnsi="Arial" w:cs="Arial"/>
                      <w:color w:val="2E3640"/>
                      <w:w w:val="9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2E3640"/>
                      <w:w w:val="90"/>
                      <w:sz w:val="48"/>
                      <w:szCs w:val="48"/>
                    </w:rPr>
                    <w:t xml:space="preserve">Financial Management Leadership </w:t>
                  </w:r>
                  <w:r w:rsidR="0000021E">
                    <w:rPr>
                      <w:rFonts w:ascii="Arial" w:hAnsi="Arial" w:cs="Arial"/>
                      <w:color w:val="2E3640"/>
                      <w:w w:val="90"/>
                      <w:sz w:val="48"/>
                      <w:szCs w:val="48"/>
                    </w:rPr>
                    <w:t>Program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53" o:spid="_x0000_s1043" type="#_x0000_t202" style="position:absolute;margin-left:664.6pt;margin-top:317.9pt;width:322.35pt;height:56.5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" filled="f" fillcolor="#fffffe" stroked="f" strokecolor="#212120" insetpen="t">
            <v:textbox inset="2.88pt,2.88pt,2.88pt,2.88pt">
              <w:txbxContent>
                <w:p w:rsidR="00DB0C45" w:rsidRDefault="00506409" w:rsidP="00506409">
                  <w:pPr>
                    <w:widowControl w:val="0"/>
                    <w:spacing w:line="340" w:lineRule="exact"/>
                    <w:rPr>
                      <w:rFonts w:ascii="Arial" w:hAnsi="Arial" w:cs="Arial"/>
                      <w:caps/>
                      <w:color w:val="EF792F"/>
                      <w:w w:val="90"/>
                    </w:rPr>
                  </w:pPr>
                  <w:r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 xml:space="preserve">the finanical management leadership </w:t>
                  </w:r>
                  <w:r w:rsidR="00CF5F1F"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>PROGRAM</w:t>
                  </w:r>
                  <w:r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 xml:space="preserve"> develop</w:t>
                  </w:r>
                  <w:r w:rsidR="004807F7"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>s</w:t>
                  </w:r>
                  <w:r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 xml:space="preserve"> </w:t>
                  </w:r>
                  <w:r w:rsidR="004807F7"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>finanical</w:t>
                  </w:r>
                  <w:r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 xml:space="preserve"> executives </w:t>
                  </w:r>
                  <w:r w:rsidR="004807F7"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 xml:space="preserve">for </w:t>
                  </w:r>
                  <w:r>
                    <w:rPr>
                      <w:rFonts w:ascii="Arial" w:hAnsi="Arial" w:cs="Arial"/>
                      <w:caps/>
                      <w:color w:val="EF792F"/>
                      <w:spacing w:val="20"/>
                      <w:w w:val="90"/>
                    </w:rPr>
                    <w:t xml:space="preserve">Your Agency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55" o:spid="_x0000_s1044" type="#_x0000_t202" style="position:absolute;margin-left:664.6pt;margin-top:374.35pt;width:220.5pt;height:150.25pt;z-index:2516669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" filled="f" fillcolor="#fffffe" stroked="f" strokecolor="#212120" insetpen="t">
            <v:textbox inset="2.88pt,2.88pt,2.88pt,2.88pt">
              <w:txbxContent>
                <w:p w:rsidR="00DB0C45" w:rsidRDefault="00F37ADF" w:rsidP="00DB0C45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EF792F"/>
                      <w:w w:val="90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</w:rPr>
                    <w:t>FELLOWSHIP DUTIES</w:t>
                  </w:r>
                </w:p>
                <w:p w:rsidR="00DB0C45" w:rsidRDefault="00DB0C45" w:rsidP="00DB0C45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</w:p>
                <w:p w:rsidR="002F7259" w:rsidRPr="002F7259" w:rsidRDefault="00CC3CEC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Fellows will lead </w:t>
                  </w:r>
                  <w:r w:rsidR="0000021E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governmentwide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priority initiatives</w:t>
                  </w:r>
                  <w:r w:rsidR="00CF5F1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, conduct regular</w:t>
                  </w:r>
                  <w:r w:rsidR="002F7259"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outreach to a variety of Federal and non-Federal stakeholders, </w:t>
                  </w:r>
                  <w:r w:rsidR="00CF5F1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analyze </w:t>
                  </w:r>
                  <w:r w:rsidR="002F7259"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data, draft </w:t>
                  </w:r>
                  <w:r w:rsidR="00CF5F1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Executive </w:t>
                  </w:r>
                  <w:r w:rsidR="002F7259"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policies and legislation, </w:t>
                  </w:r>
                  <w:r w:rsidR="00CF5F1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coordinate</w:t>
                  </w:r>
                  <w:r w:rsidR="002F7259"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</w:t>
                  </w:r>
                  <w:r w:rsidR="00CF5F1F"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interagency </w:t>
                  </w:r>
                  <w:r w:rsidR="00CF5F1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reform initiatives, and assess agency </w:t>
                  </w:r>
                  <w:r w:rsidR="002F7259"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performance </w:t>
                  </w:r>
                  <w:r w:rsidR="00CF5F1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toward Executive branch goals related to the F</w:t>
                  </w:r>
                  <w:r w:rsidR="002F7259" w:rsidRPr="002F7259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ellow’s chosen track.</w:t>
                  </w:r>
                </w:p>
                <w:p w:rsidR="002F7259" w:rsidRPr="002F7259" w:rsidRDefault="002F7259" w:rsidP="004807F7">
                  <w:pPr>
                    <w:spacing w:before="100" w:beforeAutospacing="1" w:after="100" w:afterAutospacing="1" w:line="320" w:lineRule="exact"/>
                    <w:contextualSpacing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</w:p>
                <w:p w:rsidR="00DB0C45" w:rsidRPr="002F7259" w:rsidRDefault="00DB0C45" w:rsidP="00DB0C45">
                  <w:pPr>
                    <w:widowControl w:val="0"/>
                    <w:spacing w:line="28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.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br/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54" o:spid="_x0000_s1045" type="#_x0000_t202" style="position:absolute;margin-left:333.4pt;margin-top:382.15pt;width:232.6pt;height:398.75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" filled="f" fillcolor="#fffffe" stroked="f" strokecolor="#212120" insetpen="t">
            <v:textbox inset="2.88pt,2.88pt,2.88pt,2.88pt">
              <w:txbxContent>
                <w:p w:rsidR="004807F7" w:rsidRPr="004807F7" w:rsidRDefault="00F37ADF" w:rsidP="00DB0C45">
                  <w:pPr>
                    <w:widowControl w:val="0"/>
                    <w:spacing w:line="280" w:lineRule="exact"/>
                    <w:rPr>
                      <w:rFonts w:ascii="Arial" w:hAnsi="Arial" w:cs="Arial"/>
                      <w:color w:val="EF792F"/>
                      <w:spacing w:val="20"/>
                      <w:w w:val="90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</w:rPr>
                    <w:t>QUALIFICATIONS</w:t>
                  </w:r>
                </w:p>
                <w:p w:rsidR="00F37ADF" w:rsidRDefault="00F37ADF" w:rsidP="004807F7">
                  <w:pPr>
                    <w:widowControl w:val="0"/>
                    <w:spacing w:line="32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Successful candidates will have:</w:t>
                  </w:r>
                </w:p>
                <w:p w:rsidR="00F37ADF" w:rsidRDefault="00F37ADF" w:rsidP="004807F7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P</w:t>
                  </w:r>
                  <w:r w:rsidRPr="00F37AD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assion for increasing the effectiveness and efficiency</w:t>
                  </w:r>
                  <w:r w:rsidR="004807F7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</w:t>
                  </w:r>
                  <w:r w:rsidRPr="00F37AD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of Federal 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financial management;</w:t>
                  </w:r>
                </w:p>
                <w:p w:rsidR="00F37ADF" w:rsidRDefault="00F37ADF" w:rsidP="004807F7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Background in the desired track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;</w:t>
                  </w:r>
                </w:p>
                <w:p w:rsidR="00F37ADF" w:rsidRPr="00F37ADF" w:rsidRDefault="00F37ADF" w:rsidP="004807F7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Experience with </w:t>
                  </w:r>
                  <w:r w:rsidRPr="00F37AD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stakeholder 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engagement</w:t>
                  </w:r>
                  <w:r w:rsidRPr="00F37AD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and program management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;</w:t>
                  </w:r>
                </w:p>
                <w:p w:rsidR="00F37ADF" w:rsidRDefault="00F37ADF" w:rsidP="004807F7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An ability to be pro-active, f</w:t>
                  </w:r>
                  <w:r w:rsidRPr="00F37AD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lexible, excel in a fast-paced environment, synthesize information from multiple sources, and 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work well under tight deadlines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; and</w:t>
                  </w:r>
                </w:p>
                <w:p w:rsidR="00F37ADF" w:rsidRPr="00F37ADF" w:rsidRDefault="00F37ADF" w:rsidP="004807F7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Excellent analytical and writing ski</w:t>
                  </w:r>
                  <w:r w:rsidR="004807F7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l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ls</w:t>
                  </w:r>
                  <w:r w:rsidR="0070012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.</w:t>
                  </w:r>
                </w:p>
                <w:p w:rsidR="004807F7" w:rsidRDefault="009923ED" w:rsidP="004807F7">
                  <w:pPr>
                    <w:widowControl w:val="0"/>
                    <w:spacing w:line="32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Federal employees at any GS level may apply.</w:t>
                  </w:r>
                  <w:bookmarkStart w:id="0" w:name="_GoBack"/>
                  <w:bookmarkEnd w:id="0"/>
                </w:p>
                <w:p w:rsidR="00F37ADF" w:rsidRPr="00F37ADF" w:rsidRDefault="00F37ADF" w:rsidP="004807F7">
                  <w:pPr>
                    <w:widowControl w:val="0"/>
                    <w:spacing w:line="32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 w:rsidRPr="00F37AD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For more information on the duties of a Policy Analyst, visit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:</w:t>
                  </w:r>
                </w:p>
                <w:p w:rsidR="00DB0C45" w:rsidRDefault="00F37ADF" w:rsidP="004807F7">
                  <w:pPr>
                    <w:widowControl w:val="0"/>
                    <w:spacing w:line="320" w:lineRule="exact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 w:rsidRPr="00F37AD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http://www.whitehouse.gov/omb/recruitment_default</w:t>
                  </w:r>
                </w:p>
                <w:p w:rsidR="004807F7" w:rsidRDefault="004807F7" w:rsidP="00DB0C45">
                  <w:pPr>
                    <w:widowControl w:val="0"/>
                    <w:spacing w:line="360" w:lineRule="exact"/>
                    <w:rPr>
                      <w:rFonts w:ascii="Arial" w:hAnsi="Arial" w:cs="Arial"/>
                      <w:color w:val="EF792F"/>
                    </w:rPr>
                  </w:pPr>
                </w:p>
                <w:p w:rsidR="004807F7" w:rsidRPr="004807F7" w:rsidRDefault="00F37ADF" w:rsidP="004807F7">
                  <w:pPr>
                    <w:widowControl w:val="0"/>
                    <w:spacing w:line="360" w:lineRule="exact"/>
                    <w:rPr>
                      <w:rFonts w:ascii="Arial" w:hAnsi="Arial" w:cs="Arial"/>
                      <w:color w:val="EF792F"/>
                    </w:rPr>
                  </w:pPr>
                  <w:r>
                    <w:rPr>
                      <w:rFonts w:ascii="Arial" w:hAnsi="Arial" w:cs="Arial"/>
                      <w:color w:val="EF792F"/>
                    </w:rPr>
                    <w:t>TO APPLY</w:t>
                  </w:r>
                </w:p>
                <w:p w:rsidR="00DB0C45" w:rsidRDefault="00823095" w:rsidP="004807F7"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 w:rsidRPr="00823095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Send resume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,</w:t>
                  </w:r>
                  <w:r w:rsidRPr="00823095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cover letter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, and letter of recommendation from your supervisor</w:t>
                  </w:r>
                  <w:r w:rsidR="004807F7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to Victoria Collin and Bill Hamele at vc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ollin@omb.eop.gov and</w:t>
                  </w:r>
                  <w:r w:rsidR="004807F7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whamele@omb.eop.gov</w:t>
                  </w:r>
                  <w:r w:rsidR="00911140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.  Applications are due </w:t>
                  </w:r>
                  <w:r w:rsidR="00F37AD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annually by July 15</w:t>
                  </w:r>
                  <w:r w:rsidR="00F37ADF" w:rsidRPr="00F37ADF">
                    <w:rPr>
                      <w:rFonts w:ascii="Arial" w:hAnsi="Arial" w:cs="Arial"/>
                      <w:color w:val="676767"/>
                      <w:sz w:val="17"/>
                      <w:szCs w:val="17"/>
                      <w:vertAlign w:val="superscript"/>
                    </w:rPr>
                    <w:t>th</w:t>
                  </w:r>
                  <w:r w:rsidR="00F37AD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. </w:t>
                  </w:r>
                  <w:r w:rsidR="00F37ADF" w:rsidRPr="0070012C">
                    <w:rPr>
                      <w:rFonts w:ascii="Arial" w:hAnsi="Arial" w:cs="Arial"/>
                      <w:b/>
                      <w:i/>
                      <w:color w:val="676767"/>
                      <w:sz w:val="17"/>
                      <w:szCs w:val="17"/>
                    </w:rPr>
                    <w:t xml:space="preserve"> </w:t>
                  </w:r>
                  <w:r w:rsidRPr="0070012C">
                    <w:rPr>
                      <w:rFonts w:ascii="Arial" w:hAnsi="Arial" w:cs="Arial"/>
                      <w:b/>
                      <w:i/>
                      <w:color w:val="676767"/>
                      <w:sz w:val="17"/>
                      <w:szCs w:val="17"/>
                    </w:rPr>
                    <w:t xml:space="preserve">The home agency or non-Federal </w:t>
                  </w:r>
                  <w:r w:rsidR="0070012C" w:rsidRPr="0070012C">
                    <w:rPr>
                      <w:rFonts w:ascii="Arial" w:hAnsi="Arial" w:cs="Arial"/>
                      <w:b/>
                      <w:i/>
                      <w:color w:val="676767"/>
                      <w:sz w:val="17"/>
                      <w:szCs w:val="17"/>
                    </w:rPr>
                    <w:t>entity will</w:t>
                  </w:r>
                  <w:r w:rsidRPr="0070012C">
                    <w:rPr>
                      <w:rFonts w:ascii="Arial" w:hAnsi="Arial" w:cs="Arial"/>
                      <w:b/>
                      <w:i/>
                      <w:color w:val="676767"/>
                      <w:sz w:val="17"/>
                      <w:szCs w:val="17"/>
                    </w:rPr>
                    <w:t xml:space="preserve"> be responsible for paying the sala</w:t>
                  </w:r>
                  <w:r w:rsidR="00F37ADF" w:rsidRPr="0070012C">
                    <w:rPr>
                      <w:rFonts w:ascii="Arial" w:hAnsi="Arial" w:cs="Arial"/>
                      <w:b/>
                      <w:i/>
                      <w:color w:val="676767"/>
                      <w:sz w:val="17"/>
                      <w:szCs w:val="17"/>
                    </w:rPr>
                    <w:t xml:space="preserve">ry of the </w:t>
                  </w:r>
                  <w:r w:rsidR="004807F7" w:rsidRPr="0070012C">
                    <w:rPr>
                      <w:rFonts w:ascii="Arial" w:hAnsi="Arial" w:cs="Arial"/>
                      <w:b/>
                      <w:i/>
                      <w:color w:val="676767"/>
                      <w:sz w:val="17"/>
                      <w:szCs w:val="17"/>
                    </w:rPr>
                    <w:t>fellow</w:t>
                  </w:r>
                  <w:r w:rsidR="00911140" w:rsidRPr="0070012C">
                    <w:rPr>
                      <w:rFonts w:ascii="Arial" w:hAnsi="Arial" w:cs="Arial"/>
                      <w:b/>
                      <w:i/>
                      <w:color w:val="676767"/>
                      <w:sz w:val="17"/>
                      <w:szCs w:val="17"/>
                    </w:rPr>
                    <w:t xml:space="preserve"> </w:t>
                  </w:r>
                  <w:r w:rsidR="00F37ADF" w:rsidRPr="0070012C">
                    <w:rPr>
                      <w:rFonts w:ascii="Arial" w:hAnsi="Arial" w:cs="Arial"/>
                      <w:b/>
                      <w:i/>
                      <w:color w:val="676767"/>
                      <w:sz w:val="17"/>
                      <w:szCs w:val="17"/>
                    </w:rPr>
                    <w:t>while on</w:t>
                  </w:r>
                  <w:r w:rsidRPr="0070012C">
                    <w:rPr>
                      <w:rFonts w:ascii="Arial" w:hAnsi="Arial" w:cs="Arial"/>
                      <w:b/>
                      <w:i/>
                      <w:color w:val="676767"/>
                      <w:sz w:val="17"/>
                      <w:szCs w:val="17"/>
                    </w:rPr>
                    <w:t xml:space="preserve"> assignment.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Group 82" o:spid="_x0000_s1061" style="position:absolute;margin-left:1093.2pt;margin-top:0;width:107.85pt;height:756pt;z-index:251678208;mso-position-horizontal-relative:text;mso-position-vertical-relative:text" coordorigin="22224,360" coordsize="2157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">
            <v:shape id="Freeform 83" o:spid="_x0000_s1066" style="position:absolute;left:22224;top:360;width:1855;height:15120;visibility:visible;mso-wrap-style:square;v-text-anchor:top" coordsize="387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lm7sA&#10;AADbAAAADwAAAGRycy9kb3ducmV2LnhtbERPSwrCMBDdC94hjODOpn4QqUYRUXBrLbgdm7EtNpPa&#10;RK23NwvB5eP9V5vO1OJFrassKxhHMQji3OqKCwXZ+TBagHAeWWNtmRR8yMFm3e+tMNH2zSd6pb4Q&#10;IYRdggpK75tESpeXZNBFtiEO3M22Bn2AbSF1i+8Qbmo5ieO5NFhxaCixoV1J+T19GgWXQl/dPEY/&#10;kzZLdXbbp+PHXqnhoNsuQXjq/F/8cx+1gmkYG76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2y5Zu7AAAA2wAAAA8AAAAAAAAAAAAAAAAAmAIAAGRycy9kb3ducmV2Lnht&#10;bFBLBQYAAAAABAAEAPUAAACAAwAAAAA=&#10;" path="m101,c387,1404,122,2697,,3172e" filled="f" fillcolor="#fffffe" strokecolor="#fffffe" strokeweight=".5pt">
              <v:stroke joinstyle="miter"/>
              <v:shadow color="#8c8682"/>
              <v:path arrowok="t" o:connecttype="custom" o:connectlocs="484,0;0,15120" o:connectangles="0,0"/>
            </v:shape>
            <v:shape id="Freeform 84" o:spid="_x0000_s1065" style="position:absolute;left:22579;top:360;width:1601;height:15120;visibility:visible;mso-wrap-style:square;v-text-anchor:top" coordsize="334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sksYA&#10;AADbAAAADwAAAGRycy9kb3ducmV2LnhtbESPW2vCQBSE3wX/w3KEvulGBS/RVSRQaB9Kbbzg4zF7&#10;TILZs2l2q/HfdwsFH4eZ+YZZrltTiRs1rrSsYDiIQBBnVpecK9jvXvszEM4ja6wsk4IHOVivup0l&#10;xtre+Ytuqc9FgLCLUUHhfR1L6bKCDLqBrYmDd7GNQR9kk0vd4D3ATSVHUTSRBksOCwXWlBSUXdMf&#10;o+BdPibTw2c6G2+S7/b8cdoeR0mu1Euv3SxAeGr9M/zfftMKxn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tsksYAAADbAAAADwAAAAAAAAAAAAAAAACYAgAAZHJz&#10;L2Rvd25yZXYueG1sUEsFBgAAAAAEAAQA9QAAAIsDAAAAAA==&#10;" path="m,c334,1375,126,2664,16,3172e" filled="f" fillcolor="#fffffe" strokecolor="#fffffe" strokeweight=".5pt">
              <v:stroke joinstyle="miter"/>
              <v:shadow color="#8c8682"/>
              <v:path arrowok="t" o:connecttype="custom" o:connectlocs="0,0;77,15120" o:connectangles="0,0"/>
            </v:shape>
            <v:shape id="Freeform 85" o:spid="_x0000_s1064" style="position:absolute;left:22756;top:360;width:1625;height:15120;visibility:visible;mso-wrap-style:square;v-text-anchor:top" coordsize="339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/BzcAA&#10;AADbAAAADwAAAGRycy9kb3ducmV2LnhtbERPz2vCMBS+D/Y/hDfYZcxkU8aoTWUIE692dudn82zK&#10;mpfaRK3+9eYg7Pjx/c4Xo+vEiYbQetbwNlEgiGtvWm40bH++Xz9BhIhssPNMGi4UYFE8PuSYGX/m&#10;DZ3K2IgUwiFDDTbGPpMy1JYchonviRO394PDmODQSDPgOYW7Tr4r9SEdtpwaLPa0tFT/lUenoape&#10;pvL3oHZTa2a12lFclVej9fPT+DUHEWmM/+K7e200zNL69CX9AFn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/BzcAAAADbAAAADwAAAAAAAAAAAAAAAACYAgAAZHJzL2Rvd25y&#10;ZXYueG1sUEsFBgAAAAAEAAQA9QAAAIUDAAAAAA==&#10;" path="m21,c339,1377,116,2664,,3172e" filled="f" fillcolor="#fffffe" strokecolor="#efb32f" strokeweight=".5pt">
              <v:stroke joinstyle="miter"/>
              <v:shadow color="#8c8682"/>
              <v:path arrowok="t" o:connecttype="custom" o:connectlocs="101,0;0,15120" o:connectangles="0,0"/>
            </v:shape>
            <v:shape id="Freeform 86" o:spid="_x0000_s1063" style="position:absolute;left:22555;top:360;width:1644;height:15120;visibility:visible;mso-wrap-style:square;v-text-anchor:top" coordsize="343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cHZsUA&#10;AADbAAAADwAAAGRycy9kb3ducmV2LnhtbESP0WrCQBRE3wv9h+UW+lY3ShWJrhJtiyK00tQPuM3e&#10;ZoPZu2l2jfHvXaHQx2FmzjDzZW9r0VHrK8cKhoMEBHHhdMWlgsPX29MUhA/IGmvHpOBCHpaL+7s5&#10;ptqd+ZO6PJQiQtinqMCE0KRS+sKQRT9wDXH0flxrMUTZllK3eI5wW8tRkkykxYrjgsGG1oaKY36y&#10;CnbfY/NavI/QZS959vuxX526zUqpx4c+m4EI1If/8F97qxU8D+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wdmxQAAANsAAAAPAAAAAAAAAAAAAAAAAJgCAABkcnMv&#10;ZG93bnJldi54bWxQSwUGAAAAAAQABAD1AAAAigMAAAAA&#10;" path="m28,c343,1379,117,2666,,3172e" filled="f" fillcolor="#fffffe" strokecolor="#fffffe" strokeweight=".5pt">
              <v:stroke joinstyle="miter"/>
              <v:shadow color="#8c8682"/>
              <v:path arrowok="t" o:connecttype="custom" o:connectlocs="134,0;0,15120" o:connectangles="0,0"/>
            </v:shape>
            <v:shape id="Freeform 87" o:spid="_x0000_s1062" style="position:absolute;left:22397;top:360;width:1620;height:15120;visibility:visible;mso-wrap-style:square;v-text-anchor:top" coordsize="338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TpcMA&#10;AADbAAAADwAAAGRycy9kb3ducmV2LnhtbESP3WoCMRSE7wXfIRyhd5r1By1bo4jgKvVK6wMcNqe7&#10;225OliT707c3hUIvh5n5htnuB1OLjpyvLCuYzxIQxLnVFRcKHh+n6SsIH5A11pZJwQ952O/Goy2m&#10;2vZ8o+4eChEh7FNUUIbQpFL6vCSDfmYb4uh9WmcwROkKqR32EW5quUiStTRYcVwosaFjSfn3vTUK&#10;3i/Jhjf0cC36W3bM8vPh63pW6mUyHN5ABBrCf/ivfdEKVkv4/RJ/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bTpcMAAADbAAAADwAAAAAAAAAAAAAAAACYAgAAZHJzL2Rv&#10;d25yZXYueG1sUEsFBgAAAAAEAAQA9QAAAIgDAAAAAA==&#10;" path="m20,c338,1378,116,2664,,3172e" filled="f" fillcolor="#fffffe" strokecolor="#efb32f" strokeweight=".5pt">
              <v:stroke joinstyle="miter"/>
              <v:shadow color="#8c8682"/>
              <v:path arrowok="t" o:connecttype="custom" o:connectlocs="96,0;0,15120" o:connectangles="0,0"/>
            </v:shape>
          </v:group>
        </w:pict>
      </w:r>
      <w:r>
        <w:rPr>
          <w:noProof/>
        </w:rPr>
        <w:pict>
          <v:shape id="Text Box 52" o:spid="_x0000_s1046" type="#_x0000_t202" style="position:absolute;margin-left:333pt;margin-top:302.25pt;width:321pt;height:1in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" filled="f" fillcolor="#fffffe" stroked="f" strokecolor="#212120" insetpen="t">
            <v:textbox inset="2.88pt,2.88pt,2.88pt,2.88pt">
              <w:txbxContent>
                <w:p w:rsidR="00DB0C45" w:rsidRDefault="00506409" w:rsidP="00DB0C45">
                  <w:pPr>
                    <w:widowControl w:val="0"/>
                    <w:spacing w:line="600" w:lineRule="exact"/>
                    <w:rPr>
                      <w:rFonts w:ascii="Arial" w:hAnsi="Arial" w:cs="Arial"/>
                      <w:b/>
                      <w:bCs/>
                      <w:color w:val="2E3640"/>
                      <w:w w:val="90"/>
                      <w:sz w:val="64"/>
                      <w:szCs w:val="6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E3640"/>
                      <w:w w:val="90"/>
                      <w:sz w:val="64"/>
                      <w:szCs w:val="64"/>
                    </w:rPr>
                    <w:t xml:space="preserve">a </w:t>
                  </w:r>
                  <w:r w:rsidR="00DB0C45">
                    <w:rPr>
                      <w:rFonts w:ascii="Arial" w:hAnsi="Arial" w:cs="Arial"/>
                      <w:b/>
                      <w:bCs/>
                      <w:color w:val="2E3640"/>
                      <w:w w:val="90"/>
                      <w:sz w:val="64"/>
                      <w:szCs w:val="64"/>
                    </w:rPr>
                    <w:t xml:space="preserve">solution </w:t>
                  </w:r>
                  <w:r>
                    <w:rPr>
                      <w:rFonts w:ascii="Arial" w:hAnsi="Arial" w:cs="Arial"/>
                      <w:b/>
                      <w:bCs/>
                      <w:color w:val="2E3640"/>
                      <w:w w:val="90"/>
                      <w:sz w:val="64"/>
                      <w:szCs w:val="64"/>
                    </w:rPr>
                    <w:t>to</w:t>
                  </w:r>
                </w:p>
                <w:p w:rsidR="00DB0C45" w:rsidRDefault="00DB0C45" w:rsidP="00DB0C45">
                  <w:pPr>
                    <w:widowControl w:val="0"/>
                    <w:spacing w:line="600" w:lineRule="exact"/>
                    <w:rPr>
                      <w:rFonts w:ascii="Arial" w:hAnsi="Arial" w:cs="Arial"/>
                      <w:color w:val="2E3640"/>
                      <w:w w:val="90"/>
                      <w:sz w:val="64"/>
                      <w:szCs w:val="64"/>
                    </w:rPr>
                  </w:pPr>
                  <w:r>
                    <w:rPr>
                      <w:rFonts w:ascii="Arial" w:hAnsi="Arial" w:cs="Arial"/>
                      <w:color w:val="2E3640"/>
                      <w:w w:val="90"/>
                      <w:sz w:val="64"/>
                      <w:szCs w:val="64"/>
                    </w:rPr>
                    <w:t xml:space="preserve">     </w:t>
                  </w:r>
                  <w:r w:rsidR="00506409">
                    <w:rPr>
                      <w:rFonts w:ascii="Arial" w:hAnsi="Arial" w:cs="Arial"/>
                      <w:color w:val="2E3640"/>
                      <w:w w:val="90"/>
                      <w:sz w:val="64"/>
                      <w:szCs w:val="64"/>
                    </w:rPr>
                    <w:t>build your workforce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Group 76" o:spid="_x0000_s1055" style="position:absolute;margin-left:57.15pt;margin-top:18pt;width:118.85pt;height:756pt;z-index:251677184;mso-position-horizontal-relative:page;mso-position-vertical-relative:page" coordorigin="1143,360" coordsize="2377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">
            <v:shape id="Freeform 77" o:spid="_x0000_s1060" style="position:absolute;left:1143;top:360;width:2061;height:15120;visibility:visible;mso-wrap-style:square;v-text-anchor:top" coordsize="430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OU8QA&#10;AADbAAAADwAAAGRycy9kb3ducmV2LnhtbESPT4vCMBTE7wt+h/AEb2uqYpFqFBH8c1pQF8Hbs3m2&#10;xealNrHtfnuzsLDHYWZ+wyxWnSlFQ7UrLCsYDSMQxKnVBWcKvs/bzxkI55E1lpZJwQ85WC17HwtM&#10;tG35SM3JZyJA2CWoIPe+SqR0aU4G3dBWxMG729qgD7LOpK6xDXBTynEUxdJgwWEhx4o2OaWP08so&#10;uLXPazPZXy+7r0NzzvYSj9M4VmrQ79ZzEJ46/x/+ax+0gskIfr+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dTlPEAAAA2wAAAA8AAAAAAAAAAAAAAAAAmAIAAGRycy9k&#10;b3ducmV2LnhtbFBLBQYAAAAABAAEAPUAAACJAwAAAAA=&#10;" path="m160,c430,1502,90,2850,,3164e" filled="f" fillcolor="#fffffe" strokecolor="#fffffe" strokeweight=".5pt">
              <v:stroke joinstyle="miter"/>
              <v:shadow color="#8c8682"/>
              <v:path arrowok="t" o:connecttype="custom" o:connectlocs="767,0;0,15120" o:connectangles="0,0"/>
            </v:shape>
            <v:shape id="Freeform 78" o:spid="_x0000_s1059" style="position:absolute;left:1598;top:360;width:1735;height:15120;visibility:visible;mso-wrap-style:square;v-text-anchor:top" coordsize="362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oKsQA&#10;AADbAAAADwAAAGRycy9kb3ducmV2LnhtbESPUWvCMBSF3wX/Q7jC3jSdY3OrTUUcA30RbP0Bl+aa&#10;lDU3pYna7dcvg8EeD+ec73CKzeg6caMhtJ4VPC4yEMSN1y0bBef6Y/4KIkRkjZ1nUvBFATbldFJg&#10;rv2dT3SrohEJwiFHBTbGPpcyNJYchoXviZN38YPDmORgpB7wnuCuk8sse5EOW04LFnvaWWo+q6tT&#10;0L1VWzqYsT6uzKk+tvv3Z3v4VuphNm7XICKN8T/8195rBU9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p6CrEAAAA2wAAAA8AAAAAAAAAAAAAAAAAmAIAAGRycy9k&#10;b3ducmV2LnhtbFBLBQYAAAAABAAEAPUAAACJAwAAAAA=&#10;" path="m42,c362,1456,90,2791,,3164e" filled="f" fillcolor="#fffffe" strokecolor="#fffffe" strokeweight=".5pt">
              <v:stroke joinstyle="miter"/>
              <v:shadow color="#8c8682"/>
              <v:path arrowok="t" o:connecttype="custom" o:connectlocs="201,0;0,15120" o:connectangles="0,0"/>
            </v:shape>
            <v:shape id="Freeform 79" o:spid="_x0000_s1058" style="position:absolute;left:1689;top:360;width:1831;height:15120;visibility:visible;mso-wrap-style:square;v-text-anchor:top" coordsize="382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krsYA&#10;AADbAAAADwAAAGRycy9kb3ducmV2LnhtbESPT2vCQBTE74V+h+UVeqsbTVFJ3UgpGKSHgtaD3l6z&#10;L380+zZkt0n89l1B6HGYmd8wq/VoGtFT52rLCqaTCARxbnXNpYLD9+ZlCcJ5ZI2NZVJwJQfr9PFh&#10;hYm2A++o3/tSBAi7BBVU3reJlC6vyKCb2JY4eIXtDPogu1LqDocAN42cRdFcGqw5LFTY0kdF+WX/&#10;axR87c72c1PY2evcXLNTtlhMj9sfpZ6fxvc3EJ5G/x++t7daQRzD7Uv4AT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akrsYAAADbAAAADwAAAAAAAAAAAAAAAACYAgAAZHJz&#10;L2Rvd25yZXYueG1sUEsFBgAAAAAEAAQA9QAAAIsDAAAAAA==&#10;" path="m80,c382,1458,96,2789,,3164e" filled="f" fillcolor="#fffffe" strokecolor="#efb32f" strokeweight=".5pt">
              <v:stroke joinstyle="miter"/>
              <v:shadow color="#8c8682"/>
              <v:path arrowok="t" o:connecttype="custom" o:connectlocs="383,0;0,15120" o:connectangles="0,0"/>
            </v:shape>
            <v:shape id="Freeform 80" o:spid="_x0000_s1057" style="position:absolute;left:1488;top:360;width:1850;height:15120;visibility:visible;mso-wrap-style:square;v-text-anchor:top" coordsize="386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S1gsYA&#10;AADbAAAADwAAAGRycy9kb3ducmV2LnhtbESP3WrCQBSE74W+w3IKvZG6SZVSUlcRoRAJIlp/bg/Z&#10;0yRt9mzY3Wr69l1B8HKYmW+Y6bw3rTiT841lBekoAUFcWt1wpWD/+fH8BsIHZI2tZVLwRx7ms4fB&#10;FDNtL7yl8y5UIkLYZ6igDqHLpPRlTQb9yHbE0fuyzmCI0lVSO7xEuGnlS5K8SoMNx4UaO1rWVP7s&#10;fo2CdXEsXCH36WnVH/L190H6YrhR6umxX7yDCNSHe/jWzrWC8QSuX+IP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S1gsYAAADbAAAADwAAAAAAAAAAAAAAAACYAgAAZHJz&#10;L2Rvd25yZXYueG1sUEsFBgAAAAAEAAQA9QAAAIsDAAAAAA==&#10;" path="m87,c386,1461,95,2793,,3164e" filled="f" fillcolor="#fffffe" strokecolor="#fffffe" strokeweight=".5pt">
              <v:stroke joinstyle="miter"/>
              <v:shadow color="#8c8682"/>
              <v:path arrowok="t" o:connecttype="custom" o:connectlocs="417,0;0,15120" o:connectangles="0,0"/>
            </v:shape>
            <v:shape id="Freeform 81" o:spid="_x0000_s1056" style="position:absolute;left:1330;top:360;width:1826;height:15120;visibility:visible;mso-wrap-style:square;v-text-anchor:top" coordsize="381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hOcQA&#10;AADbAAAADwAAAGRycy9kb3ducmV2LnhtbESPQWsCMRSE7wX/Q3iF3jTbFktZjaKlLSv1Ul08Pzev&#10;u0s3LyFJ3fXfG0HocZj5Zpj5cjCdOJEPrWUFj5MMBHFldcu1gnL/MX4FESKyxs4yKThTgOVidDfH&#10;XNuev+m0i7VIJRxyVNDE6HIpQ9WQwTCxjjh5P9YbjEn6WmqPfSo3nXzKshdpsOW00KCjt4aq392f&#10;UfBMx1X55V1/cJ9FWcTtZl2+T5V6uB9WMxCRhvgfvtGFTtwUrl/SD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a4TnEAAAA2wAAAA8AAAAAAAAAAAAAAAAAmAIAAGRycy9k&#10;b3ducmV2LnhtbFBLBQYAAAAABAAEAPUAAACJAwAAAAA=&#10;" path="m79,c381,1458,95,2789,,3164e" filled="f" fillcolor="#fffffe" strokecolor="#efb32f" strokeweight=".5pt">
              <v:stroke joinstyle="miter"/>
              <v:shadow color="#8c8682"/>
              <v:path arrowok="t" o:connecttype="custom" o:connectlocs="379,0;0,15120" o:connectangles="0,0"/>
            </v:shape>
            <w10:wrap anchorx="page" anchory="page"/>
          </v:group>
        </w:pict>
      </w:r>
      <w:r>
        <w:rPr>
          <w:noProof/>
        </w:rPr>
        <w:pict>
          <v:shape id="Freeform 75" o:spid="_x0000_s1054" style="position:absolute;margin-left:18pt;margin-top:18pt;width:150.95pt;height:756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" path="m178,3168v-54,,-54,,-54,c,685,,685,,685,,,,,,,418,,418,,418,,476,384,630,1741,178,3168xm124,3168c,685,,685,,685,,3168,,3168,,3168r124,xe" fillcolor="#efb32f" stroked="f" strokecolor="#212120">
            <v:fill color2="#ef792f" rotate="t" angle="90" focus="100%" type="gradient"/>
            <v:shadow color="#8c8682"/>
            <v:path arrowok="t" o:connecttype="custom" o:connectlocs="541647,9601200;377327,9601200;0,2076017;0,0;1271957,0;541647,9601200;377327,9601200;0,2076017;0,9601200;377327,9601200" o:connectangles="0,0,0,0,0,0,0,0,0,0"/>
            <o:lock v:ext="edit" verticies="t"/>
            <w10:wrap anchorx="page" anchory="page"/>
          </v:shape>
        </w:pict>
      </w:r>
      <w:r>
        <w:rPr>
          <w:noProof/>
        </w:rPr>
        <w:pict>
          <v:shape id="Text Box 74" o:spid="_x0000_s1047" type="#_x0000_t202" style="position:absolute;margin-left:971.2pt;margin-top:594.9pt;width:139.5pt;height:135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" filled="f" fillcolor="#fffffe" stroked="f" strokecolor="#212120" insetpen="t">
            <v:textbox inset="2.88pt,2.88pt,2.88pt,2.88pt">
              <w:txbxContent>
                <w:p w:rsidR="00DB0C45" w:rsidRDefault="00342660" w:rsidP="00DB0C45">
                  <w:pPr>
                    <w:widowControl w:val="0"/>
                    <w:spacing w:line="280" w:lineRule="exact"/>
                    <w:jc w:val="right"/>
                    <w:rPr>
                      <w:rFonts w:ascii="Arial" w:hAnsi="Arial" w:cs="Arial"/>
                      <w:color w:val="EF792F"/>
                      <w:w w:val="90"/>
                    </w:rPr>
                  </w:pPr>
                  <w:r>
                    <w:rPr>
                      <w:rFonts w:ascii="Arial" w:hAnsi="Arial" w:cs="Arial"/>
                      <w:color w:val="EF792F"/>
                      <w:spacing w:val="20"/>
                      <w:w w:val="90"/>
                    </w:rPr>
                    <w:t>SPENDING TRANSPARENCY</w:t>
                  </w:r>
                </w:p>
                <w:p w:rsidR="00DB0C45" w:rsidRDefault="00342660" w:rsidP="00DB0C45">
                  <w:pPr>
                    <w:widowControl w:val="0"/>
                    <w:spacing w:line="280" w:lineRule="exact"/>
                    <w:jc w:val="right"/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FFFFFE"/>
                      <w:sz w:val="17"/>
                      <w:szCs w:val="17"/>
                    </w:rPr>
                    <w:t>Provide the public, congress, and Federal leaders with accessible information about where Federal dollars go.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Group 63" o:spid="_x0000_s1051" style="position:absolute;margin-left:1043.7pt;margin-top:42.75pt;width:67.2pt;height:55.2pt;z-index:251671040;mso-position-horizontal-relative:page;mso-position-vertical-relative:page" coordorigin="1158857,1056991" coordsize="8534,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">
            <v:shape id="Freeform 64" o:spid="_x0000_s1053" style="position:absolute;left:1162395;top:1059004;width:4996;height:4995;visibility:visible;mso-wrap-style:square;v-text-anchor:top" coordsize="499642,499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+v8IA&#10;AADbAAAADwAAAGRycy9kb3ducmV2LnhtbERPS2vCQBC+F/wPywheSt3YQ6mpq4goFYoHH3ieZqdJ&#10;MDMbs6uJ/fVdoeBtPr7nTGYdV+pKjS+dGBgNE1AkmbOl5AYO+9XLOygfUCxWTsjAjTzMpr2nCabW&#10;tbKl6y7kKoaIT9FAEUKdau2zghj90NUkkftxDWOIsMm1bbCN4Vzp1yR504ylxIYCa1oUlJ12Fzaw&#10;GWken5e8zPzzV7v9zY+f6282ZtDv5h+gAnXhIf53r22cP4b7L/EAP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X6/wgAAANsAAAAPAAAAAAAAAAAAAAAAAJgCAABkcnMvZG93&#10;bnJldi54bWxQSwUGAAAAAAQABAD1AAAAhwMAAAAA&#10;" path="m499642,306184r,-112860l443861,193324r-4782,-14075l433501,165440r-6640,-13012l466439,113126,386485,33195,347173,72497,333891,66123,320345,60547,306266,55767,306266,,193110,r,55767l179032,60547r-13547,5576l152469,72497,112891,33195,33203,113126r39313,39302l65875,165440r-5578,13809l55515,193324,,193324,,306184r55515,l60297,320258r5578,13809l72516,347079,33203,386381r79688,79932l152469,427011r13016,6639l179032,439227r14078,4514l193110,499507r113156,l306266,443741r14079,-4514l333891,433650r13282,-6639l386485,466313r79954,-79932l426861,347079r6640,-13012l439079,320258r4782,-14074l499642,306184e" filled="f" fillcolor="#fffffe" strokecolor="#fffffe" strokeweight=".26564mm">
              <v:shadow color="#8c8682"/>
              <v:path arrowok="t" o:connecttype="custom" o:connectlocs="499642,306184;499642,193324;443861,193324;439079,179249;433501,165440;426861,152428;466439,113126;386485,33195;347173,72497;333891,66123;320345,60547;306266,55767;306266,0;193110,0;193110,55767;179032,60547;165485,66123;152469,72497;112891,33195;33203,113126;72516,152428;65875,165440;60297,179249;55515,193324;0,193324;0,306184;55515,306184;60297,320258;65875,334067;72516,347079;33203,386381;112891,466313;152469,427011;165485,433650;179032,439227;193110,443741;193110,499507;306266,499507;306266,443741;320345,439227;333891,433650;347173,427011;386485,466313;466439,386381;426861,347079;433501,334067;439079,320258;443861,306184;499642,306184" o:connectangles="0,0,0,0,0,0,0,0,0,0,0,0,0,0,0,0,0,0,0,0,0,0,0,0,0,0,0,0,0,0,0,0,0,0,0,0,0,0,0,0,0,0,0,0,0,0,0,0,0"/>
            </v:shape>
            <v:shape id="Freeform 65" o:spid="_x0000_s1052" style="position:absolute;left:1158857;top:1056991;width:3602;height:3601;visibility:visible;mso-wrap-style:square;v-text-anchor:top" coordsize="360189,360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RxcMA&#10;AADaAAAADwAAAGRycy9kb3ducmV2LnhtbESPzWsCMRTE74X+D+EVvNVEBSmrUcRS/Oihfh68PTbP&#10;zeLmZdlEXf97Uyj0OMzMb5jxtHWVuFETSs8ael0Fgjj3puRCw2H/9f4BIkRkg5Vn0vCgANPJ68sY&#10;M+PvvKXbLhYiQThkqMHGWGdShtySw9D1NXHyzr5xGJNsCmkavCe4q2RfqaF0WHJasFjT3FJ+2V2d&#10;hqNVJ6ecnKmf9Wd+2H8PVptqoXXnrZ2NQERq43/4r700GvrweyXdAD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LRxcMAAADaAAAADwAAAAAAAAAAAAAAAACYAgAAZHJzL2Rv&#10;d25yZXYueG1sUEsFBgAAAAAEAAQA9QAAAIgDAAAAAA==&#10;" path="m360189,220941r,-81525l320079,139416r-3453,-10091l312642,119500r-4782,-9560l336282,81526,278642,24166,250220,52315r-9563,-4780l230829,43551,220735,40365,220735,,139454,r,40365l129360,43551r-9828,3984l109969,52315,81547,24166,23906,81526r28422,28414l47547,119500r-3984,9825l40109,139416,,139416r,81525l40109,220941r3454,10091l47547,240858r4781,9560l23906,278567r57641,57625l109969,307777r9297,4780l129094,316806r10360,3187l139454,360092r81281,l220735,319993r10094,-3187l240657,312557r9563,-4780l278642,336192r57640,-57625l307860,250418r4782,-9560l316626,231032r3453,-10091l360189,220941e" filled="f" fillcolor="#fffffe" strokecolor="#fffffe" strokeweight=".26564mm">
              <v:shadow color="#8c8682"/>
              <v:path arrowok="t" o:connecttype="custom" o:connectlocs="360189,220941;360189,139416;320079,139416;316626,129325;312642,119500;307860,109940;336282,81526;278642,24166;250220,52315;240657,47535;230829,43551;220735,40365;220735,0;139454,0;139454,40365;129360,43551;119532,47535;109969,52315;81547,24166;23906,81526;52328,109940;47547,119500;43563,129325;40109,139416;0,139416;0,220941;40109,220941;43563,231032;47547,240858;52328,250418;23906,278567;81547,336192;109969,307777;119266,312557;129094,316806;139454,319993;139454,360092;220735,360092;220735,319993;230829,316806;240657,312557;250220,307777;278642,336192;336282,278567;307860,250418;312642,240858;316626,231032;320079,220941;360189,220941" o:connectangles="0,0,0,0,0,0,0,0,0,0,0,0,0,0,0,0,0,0,0,0,0,0,0,0,0,0,0,0,0,0,0,0,0,0,0,0,0,0,0,0,0,0,0,0,0,0,0,0,0"/>
            </v:shape>
            <w10:wrap anchorx="page" anchory="page"/>
          </v:group>
        </w:pict>
      </w:r>
      <w:r>
        <w:rPr>
          <w:noProof/>
        </w:rPr>
        <w:pict>
          <v:shape id="Text Box 51" o:spid="_x0000_s1048" type="#_x0000_t202" style="position:absolute;margin-left:558.1pt;margin-top:106.7pt;width:211.5pt;height:175.5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" filled="f" fillcolor="#fffffe" stroked="f" strokecolor="#212120" insetpen="t">
            <v:textbox inset="2.88pt,2.88pt,2.88pt,2.88pt">
              <w:txbxContent>
                <w:p w:rsidR="00DB0C45" w:rsidRDefault="00CC3CEC" w:rsidP="00DB0C45">
                  <w:pPr>
                    <w:widowControl w:val="0"/>
                    <w:spacing w:line="36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 w:rsidRPr="00CC3CE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Fellows will chose one of five available tracks to specialize in, and will be responsible for leading a governmentwide initiative on their chosen track during their year-long tenure.  At the end of the year, successful fellows will receive a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certificate of completion and a</w:t>
                  </w:r>
                  <w:r w:rsidRPr="00CC3CE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letter of professional recommendation from the</w:t>
                  </w:r>
                  <w:r w:rsidR="00CF5F1F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OMB</w:t>
                  </w:r>
                  <w:r w:rsidRPr="00CC3CE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Controller.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50" o:spid="_x0000_s1049" type="#_x0000_t202" style="position:absolute;margin-left:333pt;margin-top:106.7pt;width:211.5pt;height:175.5p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" filled="f" fillcolor="#fffffe" stroked="f" strokecolor="#212120" insetpen="t">
            <v:textbox inset="2.88pt,2.88pt,2.88pt,2.88pt">
              <w:txbxContent>
                <w:p w:rsidR="00DB0C45" w:rsidRDefault="00CC3CEC" w:rsidP="00DB0C45">
                  <w:pPr>
                    <w:widowControl w:val="0"/>
                    <w:spacing w:line="360" w:lineRule="exact"/>
                    <w:jc w:val="both"/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</w:pPr>
                  <w:r w:rsidRPr="00CC3CE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The Office of Federal Financial Management is announcing the Financial Management Leadership </w:t>
                  </w:r>
                  <w:r w:rsidR="0000021E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Program</w:t>
                  </w:r>
                  <w:r w:rsidRPr="00CC3CE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: a year-long fellowship program (August-July) designed to provide promising financial managers around the Federal government with the </w:t>
                  </w:r>
                  <w:r w:rsidR="0000021E" w:rsidRPr="00CC3CE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opportunity</w:t>
                  </w:r>
                  <w:r w:rsidR="0000021E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</w:t>
                  </w:r>
                  <w:r w:rsidR="0000021E" w:rsidRPr="00CC3CE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to</w:t>
                  </w:r>
                  <w:r w:rsidRPr="00CC3CE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spend a year at the Office of Management and Budget leading governmentwide initiatives</w:t>
                  </w:r>
                  <w:r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 xml:space="preserve"> </w:t>
                  </w:r>
                  <w:r w:rsidRPr="00CC3CEC">
                    <w:rPr>
                      <w:rFonts w:ascii="Arial" w:hAnsi="Arial" w:cs="Arial"/>
                      <w:color w:val="676767"/>
                      <w:sz w:val="17"/>
                      <w:szCs w:val="17"/>
                    </w:rPr>
                    <w:t>and developing the skills necessary to become a true leader in financial management.</w:t>
                  </w:r>
                </w:p>
              </w:txbxContent>
            </v:textbox>
            <w10:wrap anchorx="page" anchory="page"/>
          </v:shape>
        </w:pict>
      </w:r>
      <w:r w:rsidR="00693129">
        <w:rPr>
          <w:noProof/>
        </w:rPr>
        <w:drawing>
          <wp:anchor distT="36576" distB="36576" distL="36576" distR="36576" simplePos="0" relativeHeight="251656704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7299325</wp:posOffset>
            </wp:positionV>
            <wp:extent cx="3712210" cy="2530475"/>
            <wp:effectExtent l="0" t="0" r="2540" b="3175"/>
            <wp:wrapNone/>
            <wp:docPr id="45" name="Picture 45" descr="C:\Documents and Settings\tamic\Desktop\TC999D\TC9990101D-PB\TC9990101-IM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ocuments and Settings\tamic\Desktop\TC999D\TC9990101D-PB\TC99901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910" r="7143" b="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93129">
        <w:rPr>
          <w:noProof/>
        </w:rPr>
        <w:drawing>
          <wp:anchor distT="36576" distB="36576" distL="36576" distR="36576" simplePos="0" relativeHeight="251655680" behindDoc="0" locked="0" layoutInCell="1" allowOverlap="1">
            <wp:simplePos x="0" y="0"/>
            <wp:positionH relativeFrom="page">
              <wp:posOffset>1346835</wp:posOffset>
            </wp:positionH>
            <wp:positionV relativeFrom="page">
              <wp:posOffset>228600</wp:posOffset>
            </wp:positionV>
            <wp:extent cx="2668905" cy="3391535"/>
            <wp:effectExtent l="0" t="0" r="0" b="0"/>
            <wp:wrapNone/>
            <wp:docPr id="44" name="Picture 44" descr="C:\Documents and Settings\tamic\Desktop\TC999D\TC9990101D-PB\TC9990101-IM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tamic\Desktop\TC999D\TC9990101D-PB\TC9990101-IMG06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Freeform 43" o:spid="_x0000_s1050" style="position:absolute;margin-left:923.35pt;margin-top:18pt;width:282.95pt;height:756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1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" path="m1181,c94,,94,,94,,148,391,323,1904,,3168v1181,,1181,,1181,l1181,xe" fillcolor="#2e3640" stroked="f" strokecolor="#212120">
            <v:shadow color="#8c8682"/>
            <v:path arrowok="t" o:connecttype="custom" o:connectlocs="3593465,0;286017,0;0,9601200;3593465,9601200;3593465,0" o:connectangles="0,0,0,0,0"/>
            <w10:wrap anchorx="page" anchory="page"/>
          </v:shape>
        </w:pict>
      </w:r>
      <w:r w:rsidR="00693129">
        <w:rPr>
          <w:noProof/>
        </w:rPr>
        <w:drawing>
          <wp:anchor distT="36576" distB="36576" distL="36576" distR="36576" simplePos="0" relativeHeight="251653632" behindDoc="0" locked="0" layoutInCell="1" allowOverlap="1">
            <wp:simplePos x="0" y="0"/>
            <wp:positionH relativeFrom="page">
              <wp:posOffset>10172700</wp:posOffset>
            </wp:positionH>
            <wp:positionV relativeFrom="page">
              <wp:posOffset>228600</wp:posOffset>
            </wp:positionV>
            <wp:extent cx="2183130" cy="3449955"/>
            <wp:effectExtent l="0" t="0" r="7620" b="0"/>
            <wp:wrapNone/>
            <wp:docPr id="42" name="Picture 42" descr="C:\Documents and Settings\tamic\Desktop\TC999D\TC9990101D-PB\TC9990101-IM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nts and Settings\tamic\Desktop\TC999D\TC9990101D-PB\TC9990101-IMG04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516" t="3960" r="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sectPr w:rsidR="005F70E4" w:rsidSect="00195ED9">
      <w:pgSz w:w="24480" w:h="15840" w:orient="landscape" w:code="17"/>
      <w:pgMar w:top="360" w:right="360" w:bottom="360" w:left="360" w:header="360" w:footer="36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D658A"/>
    <w:multiLevelType w:val="hybridMultilevel"/>
    <w:tmpl w:val="6B38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93129"/>
    <w:rsid w:val="0000021E"/>
    <w:rsid w:val="000723F5"/>
    <w:rsid w:val="00096C25"/>
    <w:rsid w:val="000D247E"/>
    <w:rsid w:val="001344F3"/>
    <w:rsid w:val="00194B1B"/>
    <w:rsid w:val="00195ED9"/>
    <w:rsid w:val="001B326D"/>
    <w:rsid w:val="002C377E"/>
    <w:rsid w:val="002F7259"/>
    <w:rsid w:val="00314DE7"/>
    <w:rsid w:val="00342660"/>
    <w:rsid w:val="00387DA2"/>
    <w:rsid w:val="003B7DE5"/>
    <w:rsid w:val="004807F7"/>
    <w:rsid w:val="00500770"/>
    <w:rsid w:val="00506409"/>
    <w:rsid w:val="005F70E4"/>
    <w:rsid w:val="00606D3B"/>
    <w:rsid w:val="00607B80"/>
    <w:rsid w:val="00612FD7"/>
    <w:rsid w:val="00693129"/>
    <w:rsid w:val="0070012C"/>
    <w:rsid w:val="00823095"/>
    <w:rsid w:val="00850041"/>
    <w:rsid w:val="008F0747"/>
    <w:rsid w:val="00904EDB"/>
    <w:rsid w:val="00911140"/>
    <w:rsid w:val="009923ED"/>
    <w:rsid w:val="009E7BB4"/>
    <w:rsid w:val="00A1398C"/>
    <w:rsid w:val="00A527DE"/>
    <w:rsid w:val="00B024DE"/>
    <w:rsid w:val="00C66E01"/>
    <w:rsid w:val="00C90049"/>
    <w:rsid w:val="00CC3CEC"/>
    <w:rsid w:val="00CE61E1"/>
    <w:rsid w:val="00CF1C1E"/>
    <w:rsid w:val="00CF5F1F"/>
    <w:rsid w:val="00D03534"/>
    <w:rsid w:val="00DA0906"/>
    <w:rsid w:val="00DB0C45"/>
    <w:rsid w:val="00E65CBA"/>
    <w:rsid w:val="00F37ADF"/>
    <w:rsid w:val="00F5780B"/>
    <w:rsid w:val="00FB6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ED9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230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3095"/>
    <w:rPr>
      <w:rFonts w:ascii="Tahoma" w:hAnsi="Tahoma" w:cs="Tahoma"/>
      <w:color w:val="212120"/>
      <w:kern w:val="28"/>
      <w:sz w:val="16"/>
      <w:szCs w:val="16"/>
    </w:rPr>
  </w:style>
  <w:style w:type="character" w:styleId="Hyperlink">
    <w:name w:val="Hyperlink"/>
    <w:basedOn w:val="DefaultParagraphFont"/>
    <w:rsid w:val="00F37A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ED9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230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3095"/>
    <w:rPr>
      <w:rFonts w:ascii="Tahoma" w:hAnsi="Tahoma" w:cs="Tahoma"/>
      <w:color w:val="212120"/>
      <w:kern w:val="28"/>
      <w:sz w:val="16"/>
      <w:szCs w:val="16"/>
    </w:rPr>
  </w:style>
  <w:style w:type="character" w:styleId="Hyperlink">
    <w:name w:val="Hyperlink"/>
    <w:basedOn w:val="DefaultParagraphFont"/>
    <w:rsid w:val="00F37A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tamic\Desktop\TC999D\TC9990101D-PB\TC9990101-IMG02.jpg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file:///C:\Documents%20and%20Settings\tamic\Desktop\TC999D\TC9990101D-PB\TC9990101-IMG06.jpg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file:///C:\Documents%20and%20Settings\tamic\Desktop\TC999D\TC9990101D-PB\TC9990101-IMG05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file:///C:\Documents%20and%20Settings\tamic\Desktop\TC999D\TC9990101D-PB\TC9990101-IMG0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file:///C:\Documents%20and%20Settings\tamic\Desktop\TC999D\TC9990101D-PB\TC9990101-IMG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in_vw\AppData\Roaming\Microsoft\Templates\Technology%20business%20brochu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brochure</Template>
  <TotalTime>0</TotalTime>
  <Pages>2</Pages>
  <Words>0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Collin, Victoria</dc:creator>
  <cp:lastModifiedBy>MaryKReding</cp:lastModifiedBy>
  <cp:revision>2</cp:revision>
  <dcterms:created xsi:type="dcterms:W3CDTF">2014-06-16T17:14:00Z</dcterms:created>
  <dcterms:modified xsi:type="dcterms:W3CDTF">2014-06-16T17:14:00Z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TC102579951033</vt:lpwstr>
  </property>
  <property fmtid="{D5CDD505-2E9C-101B-9397-08002B2CF9AE}" pid="3" name="_NewReviewCycle">
    <vt:lpwstr/>
  </property>
</Properties>
</file>